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 w14:paraId="310CBCBB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D269" w14:textId="77777777"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32A5C067" wp14:editId="1BD2EC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C263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D8F2B4F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7D29ED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4BE33BB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FD33D1C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имени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</w:t>
            </w:r>
          </w:p>
          <w:p w14:paraId="45DC5382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07C7121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(МГТУ им. </w:t>
            </w:r>
            <w:proofErr w:type="gramStart"/>
            <w:r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50B11F2F" w14:textId="77777777"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36063254" w14:textId="77777777"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26C59BB5" w14:textId="77777777"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05F32468" w14:textId="77777777"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5BC85F5B" w14:textId="77777777"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0FEFB07" w14:textId="77777777"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0F114A2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B1639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458DE9" w14:textId="2C384FC7" w:rsidR="000B4366" w:rsidRPr="00A81342" w:rsidRDefault="00EF748C">
      <w:pPr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A81342">
        <w:rPr>
          <w:rFonts w:eastAsia="Times New Roman" w:cs="Times New Roman"/>
          <w:b/>
          <w:szCs w:val="28"/>
          <w:lang w:val="en-US"/>
        </w:rPr>
        <w:t>2</w:t>
      </w:r>
    </w:p>
    <w:p w14:paraId="0A621491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6FBBA7E2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0D248590" w14:textId="77777777"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14:paraId="4D248D8C" w14:textId="77777777"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0E572275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FD199E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7090921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0B02043" w14:textId="77777777" w:rsidR="000B4366" w:rsidRPr="003B0CE7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C00F8">
        <w:rPr>
          <w:rFonts w:eastAsia="Times New Roman" w:cs="Times New Roman"/>
          <w:bCs/>
          <w:i/>
          <w:iCs/>
          <w:szCs w:val="28"/>
        </w:rPr>
        <w:t xml:space="preserve">Пичугин </w:t>
      </w:r>
      <w:proofErr w:type="gramStart"/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C00F8">
        <w:rPr>
          <w:rFonts w:eastAsia="Times New Roman" w:cs="Times New Roman"/>
          <w:bCs/>
          <w:i/>
          <w:iCs/>
          <w:szCs w:val="28"/>
        </w:rPr>
        <w:t>.</w:t>
      </w:r>
      <w:r w:rsidR="003C00F8">
        <w:rPr>
          <w:rFonts w:eastAsia="Times New Roman" w:cs="Times New Roman"/>
          <w:bCs/>
          <w:i/>
          <w:iCs/>
          <w:szCs w:val="28"/>
        </w:rPr>
        <w:t>А</w:t>
      </w:r>
      <w:r w:rsidR="003C00F8" w:rsidRPr="003B0CE7">
        <w:rPr>
          <w:rFonts w:eastAsia="Times New Roman" w:cs="Times New Roman"/>
          <w:bCs/>
          <w:i/>
          <w:iCs/>
          <w:szCs w:val="28"/>
        </w:rPr>
        <w:t>.</w:t>
      </w:r>
      <w:proofErr w:type="gramEnd"/>
    </w:p>
    <w:p w14:paraId="5FD28C0B" w14:textId="77777777"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 xml:space="preserve">Вишняков </w:t>
      </w:r>
      <w:proofErr w:type="gramStart"/>
      <w:r>
        <w:rPr>
          <w:rFonts w:eastAsia="Times New Roman" w:cs="Times New Roman"/>
          <w:bCs/>
          <w:i/>
          <w:iCs/>
          <w:szCs w:val="28"/>
        </w:rPr>
        <w:t>И.Э.</w:t>
      </w:r>
      <w:proofErr w:type="gramEnd"/>
    </w:p>
    <w:p w14:paraId="2B537CC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CE7B983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C4A5CB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319100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3878CC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23020F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B6D241A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50EF62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A050D0E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ED2AD5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351125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8385EF3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9F92F4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D56C16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7A072D8" w14:textId="77777777"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14:paraId="01627CD9" w14:textId="77777777" w:rsidR="000B4366" w:rsidRDefault="00EF748C">
          <w:pPr>
            <w:pStyle w:val="af1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</w:p>
        <w:p w14:paraId="3A5C4309" w14:textId="77777777"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14:paraId="00847E93" w14:textId="77777777" w:rsidR="000B4366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2769796">
            <w:r>
              <w:rPr>
                <w:bCs/>
                <w:webHidden/>
              </w:rPr>
              <w:t>1.</w:t>
            </w:r>
            <w:r>
              <w:t xml:space="preserve">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_Toc82769796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5F88539" w14:textId="77777777" w:rsidR="000B4366" w:rsidRDefault="008C1F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2769797">
            <w:r w:rsidR="00EF748C">
              <w:rPr>
                <w:webHidden/>
              </w:rPr>
              <w:fldChar w:fldCharType="begin"/>
            </w:r>
            <w:r w:rsidR="00EF748C">
              <w:rPr>
                <w:webHidden/>
              </w:rPr>
              <w:instrText>PAGEREF _Toc82769797 \h</w:instrText>
            </w:r>
            <w:r w:rsidR="00EF748C">
              <w:rPr>
                <w:webHidden/>
              </w:rPr>
            </w:r>
            <w:r w:rsidR="00EF748C">
              <w:rPr>
                <w:webHidden/>
              </w:rPr>
              <w:fldChar w:fldCharType="separate"/>
            </w:r>
            <w:r w:rsidR="00EF748C">
              <w:rPr>
                <w:webHidden/>
              </w:rPr>
              <w:t>2. Практическая реализация</w:t>
            </w:r>
            <w:r w:rsidR="00EF748C">
              <w:rPr>
                <w:webHidden/>
              </w:rPr>
              <w:tab/>
              <w:t>4</w:t>
            </w:r>
            <w:r w:rsidR="00EF748C">
              <w:rPr>
                <w:webHidden/>
              </w:rPr>
              <w:fldChar w:fldCharType="end"/>
            </w:r>
          </w:hyperlink>
        </w:p>
        <w:p w14:paraId="5A1BC1E9" w14:textId="77777777"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75EAE3BA" w14:textId="77777777"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4F2F5FD7" w14:textId="77777777"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1" w:name="_Toc82769796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1"/>
    </w:p>
    <w:p w14:paraId="677C8BF3" w14:textId="6BEC185E" w:rsidR="000B4366" w:rsidRPr="00A81342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 xml:space="preserve">Целью данной лабораторной работы является разработка </w:t>
      </w:r>
      <w:r w:rsidR="00A81342">
        <w:rPr>
          <w:szCs w:val="28"/>
        </w:rPr>
        <w:t>семантической модели</w:t>
      </w:r>
      <w:r w:rsidR="00A81342" w:rsidRPr="00A81342">
        <w:rPr>
          <w:szCs w:val="28"/>
        </w:rPr>
        <w:t>.</w:t>
      </w:r>
    </w:p>
    <w:p w14:paraId="3011E91B" w14:textId="77777777"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задачи:</w:t>
      </w:r>
    </w:p>
    <w:p w14:paraId="68D251FD" w14:textId="2D42319B" w:rsidR="000B4366" w:rsidRDefault="00A81342" w:rsidP="00A81342">
      <w:pPr>
        <w:pStyle w:val="af0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Создать модель семантических объектов для предметной области выбранной в лабораторной номер 1</w:t>
      </w:r>
      <w:r w:rsidRPr="00A81342">
        <w:rPr>
          <w:szCs w:val="28"/>
        </w:rPr>
        <w:t>.</w:t>
      </w:r>
    </w:p>
    <w:p w14:paraId="20D40B98" w14:textId="24DE888A" w:rsidR="00A81342" w:rsidRPr="00A81342" w:rsidRDefault="00A81342" w:rsidP="00A81342">
      <w:pPr>
        <w:pStyle w:val="af0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Обосновать выбор кардинальных чисел атрибутов и типов объектов</w:t>
      </w:r>
      <w:r w:rsidRPr="00A81342">
        <w:rPr>
          <w:szCs w:val="28"/>
        </w:rPr>
        <w:t>.</w:t>
      </w:r>
    </w:p>
    <w:p w14:paraId="67A03445" w14:textId="77777777" w:rsidR="000B4366" w:rsidRDefault="00EF748C">
      <w:pPr>
        <w:spacing w:after="160" w:line="259" w:lineRule="auto"/>
        <w:jc w:val="both"/>
        <w:rPr>
          <w:szCs w:val="28"/>
        </w:rPr>
      </w:pPr>
      <w:r>
        <w:br w:type="page"/>
      </w:r>
    </w:p>
    <w:p w14:paraId="08022159" w14:textId="77777777"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2" w:name="_Toc82769797"/>
      <w:r>
        <w:rPr>
          <w:szCs w:val="28"/>
        </w:rPr>
        <w:lastRenderedPageBreak/>
        <w:t>2. Практическая реализация</w:t>
      </w:r>
      <w:bookmarkEnd w:id="2"/>
    </w:p>
    <w:p w14:paraId="54C6047C" w14:textId="77777777" w:rsidR="003C00F8" w:rsidRDefault="003C00F8" w:rsidP="003C00F8">
      <w:pPr>
        <w:suppressAutoHyphens w:val="0"/>
        <w:autoSpaceDE w:val="0"/>
        <w:autoSpaceDN w:val="0"/>
        <w:adjustRightInd w:val="0"/>
        <w:spacing w:after="0" w:line="360" w:lineRule="auto"/>
        <w:ind w:firstLine="45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качестве предметной области, для которой будет строиться модель, была выбрана система выборов в Государственную Думу. Для данной модели сформулированы следующие требования:</w:t>
      </w:r>
    </w:p>
    <w:p w14:paraId="4BA6E8E1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 может голосовать только на 1 избирательном участке.</w:t>
      </w:r>
    </w:p>
    <w:p w14:paraId="5D40E5CA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Избирательный участок может находиться только в 1 округе.</w:t>
      </w:r>
    </w:p>
    <w:p w14:paraId="1DBC5F5C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 может голосовать только за кандидатов из того округа, к которому он относится.</w:t>
      </w:r>
    </w:p>
    <w:p w14:paraId="5EA31241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Кандидат может баллотироваться только от 1 округа.</w:t>
      </w:r>
    </w:p>
    <w:p w14:paraId="31002C8B" w14:textId="77777777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1 округе может баллотироваться сразу несколько кандидатов.</w:t>
      </w:r>
    </w:p>
    <w:p w14:paraId="6EB99DAB" w14:textId="56B430F5" w:rsidR="003C00F8" w:rsidRDefault="003C00F8" w:rsidP="003C00F8">
      <w:pPr>
        <w:numPr>
          <w:ilvl w:val="0"/>
          <w:numId w:val="5"/>
        </w:numPr>
        <w:tabs>
          <w:tab w:val="left" w:pos="20"/>
          <w:tab w:val="left" w:pos="458"/>
        </w:tabs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Избиратель может прийти голосовать за кандидатов из своего округа в избирательный участок, который находится в другом округе</w:t>
      </w:r>
      <w:r w:rsidR="00A8134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(по предварительной заявке на изменение участка для голосования).</w:t>
      </w:r>
    </w:p>
    <w:p w14:paraId="61E2ACC5" w14:textId="5E4C478E" w:rsidR="000B4366" w:rsidRPr="003C00F8" w:rsidRDefault="00EF748C" w:rsidP="003C00F8">
      <w:pPr>
        <w:spacing w:after="0" w:line="360" w:lineRule="auto"/>
        <w:ind w:firstLine="361"/>
        <w:jc w:val="both"/>
        <w:rPr>
          <w:szCs w:val="28"/>
        </w:rPr>
      </w:pPr>
      <w:r>
        <w:rPr>
          <w:szCs w:val="28"/>
        </w:rPr>
        <w:t>На</w:t>
      </w:r>
      <w:r w:rsidR="003C00F8" w:rsidRPr="003C00F8">
        <w:rPr>
          <w:szCs w:val="28"/>
        </w:rPr>
        <w:t xml:space="preserve"> </w:t>
      </w:r>
      <w:r>
        <w:rPr>
          <w:szCs w:val="28"/>
        </w:rPr>
        <w:t xml:space="preserve">основе описанной предметной области была создана </w:t>
      </w:r>
      <w:r w:rsidR="00A81342">
        <w:rPr>
          <w:szCs w:val="28"/>
        </w:rPr>
        <w:t>семантическая модель</w:t>
      </w:r>
      <w:r w:rsidR="00A81342" w:rsidRPr="00A81342">
        <w:rPr>
          <w:szCs w:val="28"/>
        </w:rPr>
        <w:t xml:space="preserve">, </w:t>
      </w:r>
      <w:r>
        <w:rPr>
          <w:szCs w:val="28"/>
        </w:rPr>
        <w:t xml:space="preserve">включающая </w:t>
      </w:r>
      <w:r w:rsidR="00A81342" w:rsidRPr="00A81342">
        <w:rPr>
          <w:szCs w:val="28"/>
        </w:rPr>
        <w:t xml:space="preserve">3 </w:t>
      </w:r>
      <w:r w:rsidR="00A81342">
        <w:rPr>
          <w:szCs w:val="28"/>
        </w:rPr>
        <w:t>семантических объекта</w:t>
      </w:r>
      <w:r w:rsidR="00C84BF9">
        <w:rPr>
          <w:szCs w:val="28"/>
        </w:rPr>
        <w:t xml:space="preserve"> (рисунок 3)</w:t>
      </w:r>
      <w:r>
        <w:rPr>
          <w:szCs w:val="28"/>
        </w:rPr>
        <w:t>:</w:t>
      </w:r>
    </w:p>
    <w:p w14:paraId="500AE0F3" w14:textId="12A3A486" w:rsidR="003C00F8" w:rsidRPr="003C00F8" w:rsidRDefault="003C00F8" w:rsidP="00C75E39">
      <w:pPr>
        <w:pStyle w:val="af0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 xml:space="preserve">DISTRICT - избирательный округ. </w:t>
      </w:r>
      <w:r w:rsidR="00C75E39">
        <w:rPr>
          <w:szCs w:val="28"/>
        </w:rPr>
        <w:t>Сложный объект</w:t>
      </w:r>
      <w:r w:rsidR="00C75E39" w:rsidRPr="00C75E39">
        <w:rPr>
          <w:szCs w:val="28"/>
        </w:rPr>
        <w:t xml:space="preserve">. </w:t>
      </w:r>
      <w:r w:rsidR="00C75E39">
        <w:rPr>
          <w:szCs w:val="28"/>
        </w:rPr>
        <w:t>Имеет следующие атрибуты</w:t>
      </w:r>
      <w:r w:rsidRPr="003C00F8">
        <w:rPr>
          <w:szCs w:val="28"/>
        </w:rPr>
        <w:t>:</w:t>
      </w:r>
    </w:p>
    <w:p w14:paraId="4C64ACE2" w14:textId="6372B771" w:rsidR="003C00F8" w:rsidRPr="003C00F8" w:rsidRDefault="003C00F8" w:rsidP="00C75E3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 w:rsidRPr="003C00F8">
        <w:rPr>
          <w:szCs w:val="28"/>
        </w:rPr>
        <w:t>districtNumber</w:t>
      </w:r>
      <w:proofErr w:type="spellEnd"/>
      <w:r w:rsidRPr="003C00F8">
        <w:rPr>
          <w:szCs w:val="28"/>
        </w:rPr>
        <w:t xml:space="preserve"> - идентификатор,</w:t>
      </w:r>
      <w:r w:rsidR="00A81342">
        <w:rPr>
          <w:szCs w:val="28"/>
        </w:rPr>
        <w:t xml:space="preserve"> простой </w:t>
      </w:r>
      <w:r w:rsidR="00C75E39">
        <w:rPr>
          <w:szCs w:val="28"/>
        </w:rPr>
        <w:t>атрибут</w:t>
      </w:r>
      <w:r w:rsidR="00C75E39" w:rsidRPr="00A81342">
        <w:rPr>
          <w:szCs w:val="28"/>
        </w:rPr>
        <w:t xml:space="preserve">, </w:t>
      </w:r>
      <w:r w:rsidR="00C75E39" w:rsidRPr="003C00F8">
        <w:rPr>
          <w:szCs w:val="28"/>
        </w:rPr>
        <w:t>представляющий</w:t>
      </w:r>
      <w:r w:rsidRPr="003C00F8">
        <w:rPr>
          <w:szCs w:val="28"/>
        </w:rPr>
        <w:t xml:space="preserve"> собой номер округа</w:t>
      </w:r>
      <w:r w:rsidR="00A81342">
        <w:rPr>
          <w:szCs w:val="28"/>
        </w:rPr>
        <w:t xml:space="preserve"> </w:t>
      </w:r>
      <w:r w:rsidRPr="003C00F8">
        <w:rPr>
          <w:szCs w:val="28"/>
        </w:rPr>
        <w:t>(все округа имеют уникальный порядковый номер).</w:t>
      </w:r>
    </w:p>
    <w:p w14:paraId="5E30307F" w14:textId="6248F3BC" w:rsidR="00C75E39" w:rsidRPr="00C75E39" w:rsidRDefault="00A81342" w:rsidP="00C75E3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Commission</w:t>
      </w:r>
      <w:r w:rsidRPr="00A81342">
        <w:rPr>
          <w:szCs w:val="28"/>
        </w:rPr>
        <w:t xml:space="preserve"> </w:t>
      </w:r>
      <w:r>
        <w:rPr>
          <w:szCs w:val="28"/>
        </w:rPr>
        <w:t>–</w:t>
      </w:r>
      <w:r w:rsidR="003C00F8" w:rsidRPr="003C00F8">
        <w:rPr>
          <w:szCs w:val="28"/>
        </w:rPr>
        <w:t xml:space="preserve"> </w:t>
      </w:r>
      <w:r w:rsidR="00C75E39">
        <w:rPr>
          <w:szCs w:val="28"/>
        </w:rPr>
        <w:t>о</w:t>
      </w:r>
      <w:r w:rsidR="00C75E39">
        <w:rPr>
          <w:szCs w:val="28"/>
        </w:rPr>
        <w:t>кружная избирательная комиссия</w:t>
      </w:r>
      <w:r w:rsidR="00C75E39" w:rsidRPr="00C75E39">
        <w:rPr>
          <w:szCs w:val="28"/>
        </w:rPr>
        <w:t>.</w:t>
      </w:r>
      <w:r w:rsidR="00C75E39">
        <w:rPr>
          <w:szCs w:val="28"/>
        </w:rPr>
        <w:t xml:space="preserve"> </w:t>
      </w:r>
      <w:r w:rsidR="001B4BD3">
        <w:rPr>
          <w:szCs w:val="28"/>
        </w:rPr>
        <w:t xml:space="preserve"> </w:t>
      </w:r>
      <w:r w:rsidR="00C75E39">
        <w:rPr>
          <w:szCs w:val="28"/>
        </w:rPr>
        <w:t xml:space="preserve"> </w:t>
      </w:r>
      <w:r>
        <w:rPr>
          <w:szCs w:val="28"/>
        </w:rPr>
        <w:t>составной атрибут</w:t>
      </w:r>
      <w:r w:rsidR="00C75E39" w:rsidRPr="00C75E39">
        <w:rPr>
          <w:szCs w:val="28"/>
        </w:rPr>
        <w:t>.</w:t>
      </w:r>
      <w:r w:rsidR="00C75E39">
        <w:rPr>
          <w:szCs w:val="28"/>
        </w:rPr>
        <w:t xml:space="preserve"> Минимальное кардинальное число:</w:t>
      </w:r>
      <w:r w:rsidR="00C75E39" w:rsidRPr="00C75E39">
        <w:rPr>
          <w:szCs w:val="28"/>
        </w:rPr>
        <w:t xml:space="preserve"> 1, </w:t>
      </w:r>
      <w:r w:rsidR="00C75E39">
        <w:rPr>
          <w:szCs w:val="28"/>
        </w:rPr>
        <w:t>максимальное кардинальное число</w:t>
      </w:r>
      <w:r w:rsidR="00C75E39" w:rsidRPr="00C75E39">
        <w:rPr>
          <w:szCs w:val="28"/>
        </w:rPr>
        <w:t>: 1.</w:t>
      </w:r>
      <w:r w:rsidR="00C84BF9" w:rsidRPr="00C84BF9">
        <w:rPr>
          <w:szCs w:val="28"/>
        </w:rPr>
        <w:t xml:space="preserve">, </w:t>
      </w:r>
      <w:r w:rsidR="00C84BF9">
        <w:rPr>
          <w:szCs w:val="28"/>
        </w:rPr>
        <w:t xml:space="preserve">так как </w:t>
      </w:r>
      <w:r w:rsidR="00BE5101">
        <w:rPr>
          <w:szCs w:val="28"/>
        </w:rPr>
        <w:t xml:space="preserve">в одном округе </w:t>
      </w:r>
      <w:r w:rsidR="00C84BF9">
        <w:rPr>
          <w:szCs w:val="28"/>
        </w:rPr>
        <w:t xml:space="preserve">существует только </w:t>
      </w:r>
      <w:r w:rsidR="00BE5101">
        <w:rPr>
          <w:szCs w:val="28"/>
        </w:rPr>
        <w:t>одна</w:t>
      </w:r>
      <w:r w:rsidR="00C84BF9">
        <w:rPr>
          <w:szCs w:val="28"/>
        </w:rPr>
        <w:t xml:space="preserve"> окружная избирательная </w:t>
      </w:r>
      <w:proofErr w:type="spellStart"/>
      <w:r w:rsidR="00C84BF9">
        <w:rPr>
          <w:szCs w:val="28"/>
        </w:rPr>
        <w:t>коммиссия</w:t>
      </w:r>
      <w:proofErr w:type="spellEnd"/>
      <w:r w:rsidR="00C84BF9" w:rsidRPr="00C84BF9">
        <w:rPr>
          <w:szCs w:val="28"/>
        </w:rPr>
        <w:t xml:space="preserve">. </w:t>
      </w:r>
      <w:r w:rsidR="00C75E39">
        <w:rPr>
          <w:szCs w:val="28"/>
        </w:rPr>
        <w:t>Состоит из следующих атрибутов</w:t>
      </w:r>
      <w:r w:rsidR="00C75E39" w:rsidRPr="00C75E39">
        <w:rPr>
          <w:szCs w:val="28"/>
        </w:rPr>
        <w:t>:</w:t>
      </w:r>
    </w:p>
    <w:p w14:paraId="6D067AA9" w14:textId="317EF4E5" w:rsidR="00C75E39" w:rsidRPr="00C75E39" w:rsidRDefault="00C75E39" w:rsidP="00C75E3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 w:rsidRPr="00C75E39">
        <w:rPr>
          <w:szCs w:val="28"/>
        </w:rPr>
        <w:t>commisionPhoneNumber</w:t>
      </w:r>
      <w:proofErr w:type="spellEnd"/>
      <w:r w:rsidRPr="00C75E39">
        <w:rPr>
          <w:szCs w:val="28"/>
        </w:rPr>
        <w:t xml:space="preserve"> – </w:t>
      </w:r>
      <w:r>
        <w:rPr>
          <w:szCs w:val="28"/>
        </w:rPr>
        <w:t>телефонный номер комиссии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4ECB1876" w14:textId="1F0AF014" w:rsidR="00C75E39" w:rsidRDefault="00C75E39" w:rsidP="00C75E3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commisionEmail</w:t>
      </w:r>
      <w:proofErr w:type="spellEnd"/>
      <w:r w:rsidRPr="00C75E39">
        <w:rPr>
          <w:szCs w:val="28"/>
        </w:rPr>
        <w:t xml:space="preserve"> </w:t>
      </w:r>
      <w:r w:rsidR="00B616DA">
        <w:rPr>
          <w:szCs w:val="28"/>
        </w:rPr>
        <w:t>–</w:t>
      </w:r>
      <w:r w:rsidRPr="00C75E39">
        <w:rPr>
          <w:szCs w:val="28"/>
        </w:rPr>
        <w:t xml:space="preserve"> </w:t>
      </w:r>
      <w:r w:rsidR="00B616DA">
        <w:rPr>
          <w:szCs w:val="28"/>
        </w:rPr>
        <w:t>электронный адрес</w:t>
      </w:r>
      <w:r>
        <w:rPr>
          <w:szCs w:val="28"/>
        </w:rPr>
        <w:t xml:space="preserve"> комиссии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1971A23" w14:textId="791E11D6" w:rsidR="00B616DA" w:rsidRPr="00B616DA" w:rsidRDefault="00B616DA" w:rsidP="00C75E3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lastRenderedPageBreak/>
        <w:t>address</w:t>
      </w:r>
      <w:r w:rsidRPr="001B4BD3">
        <w:rPr>
          <w:szCs w:val="28"/>
        </w:rPr>
        <w:t xml:space="preserve"> – </w:t>
      </w:r>
      <w:r>
        <w:rPr>
          <w:szCs w:val="28"/>
        </w:rPr>
        <w:t>адрес избирательной комиссии</w:t>
      </w:r>
      <w:r w:rsidRPr="00B616DA">
        <w:rPr>
          <w:szCs w:val="28"/>
        </w:rPr>
        <w:t xml:space="preserve">. </w:t>
      </w:r>
      <w:r w:rsidR="001B4BD3">
        <w:rPr>
          <w:szCs w:val="28"/>
        </w:rPr>
        <w:t xml:space="preserve"> </w:t>
      </w:r>
      <w:r>
        <w:rPr>
          <w:szCs w:val="28"/>
        </w:rPr>
        <w:t xml:space="preserve"> составной атрибут</w:t>
      </w:r>
      <w:r w:rsidRPr="00B616DA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  <w:r w:rsidRPr="00B616DA">
        <w:rPr>
          <w:szCs w:val="28"/>
        </w:rPr>
        <w:t xml:space="preserve"> </w:t>
      </w:r>
      <w:r>
        <w:rPr>
          <w:szCs w:val="28"/>
        </w:rPr>
        <w:t>Состоит из следующих атрибутов</w:t>
      </w:r>
      <w:r>
        <w:rPr>
          <w:szCs w:val="28"/>
          <w:lang w:val="en-US"/>
        </w:rPr>
        <w:t>:</w:t>
      </w:r>
    </w:p>
    <w:p w14:paraId="5D0B0BF7" w14:textId="4B6AB284" w:rsidR="00B616DA" w:rsidRDefault="00B616DA" w:rsidP="00B616DA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commissionCity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город</w:t>
      </w:r>
      <w:r w:rsidRPr="00B616DA">
        <w:rPr>
          <w:szCs w:val="28"/>
        </w:rPr>
        <w:t xml:space="preserve">, </w:t>
      </w:r>
      <w:r>
        <w:rPr>
          <w:szCs w:val="28"/>
        </w:rPr>
        <w:t>в котором находится комиссия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26AE653" w14:textId="19E1B373" w:rsidR="00B616DA" w:rsidRDefault="00B616DA" w:rsidP="00B616DA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</w:t>
      </w:r>
      <w:r>
        <w:rPr>
          <w:szCs w:val="28"/>
          <w:lang w:val="en-US"/>
        </w:rPr>
        <w:t>Street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улица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по которой </w:t>
      </w:r>
      <w:r>
        <w:rPr>
          <w:szCs w:val="28"/>
        </w:rPr>
        <w:t>находится комиссия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69EAA7A" w14:textId="6B7017DF" w:rsidR="00B616DA" w:rsidRDefault="00B616DA" w:rsidP="00B616DA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</w:t>
      </w:r>
      <w:r>
        <w:rPr>
          <w:szCs w:val="28"/>
          <w:lang w:val="en-US"/>
        </w:rPr>
        <w:t>House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дом</w:t>
      </w:r>
      <w:r w:rsidRPr="00B616DA">
        <w:rPr>
          <w:szCs w:val="28"/>
        </w:rPr>
        <w:t xml:space="preserve">, </w:t>
      </w:r>
      <w:r>
        <w:rPr>
          <w:szCs w:val="28"/>
        </w:rPr>
        <w:t>в котором находится комиссия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5A665E35" w14:textId="16ABB430" w:rsidR="00B616DA" w:rsidRPr="00C75E39" w:rsidRDefault="00B616DA" w:rsidP="00B616DA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Candidate</w:t>
      </w:r>
      <w:r w:rsidRPr="00A81342">
        <w:rPr>
          <w:szCs w:val="28"/>
        </w:rPr>
        <w:t xml:space="preserve"> </w:t>
      </w:r>
      <w:r>
        <w:rPr>
          <w:szCs w:val="28"/>
        </w:rPr>
        <w:t>–</w:t>
      </w:r>
      <w:r w:rsidRPr="003C00F8">
        <w:rPr>
          <w:szCs w:val="28"/>
        </w:rPr>
        <w:t xml:space="preserve"> </w:t>
      </w:r>
      <w:r>
        <w:rPr>
          <w:szCs w:val="28"/>
        </w:rPr>
        <w:t>кандидат</w:t>
      </w:r>
      <w:r w:rsidRPr="00B616DA">
        <w:rPr>
          <w:szCs w:val="28"/>
        </w:rPr>
        <w:t xml:space="preserve">, </w:t>
      </w:r>
      <w:r>
        <w:rPr>
          <w:szCs w:val="28"/>
        </w:rPr>
        <w:t>избирающийся от данного округа</w:t>
      </w:r>
      <w:r w:rsidRPr="00C75E39">
        <w:rPr>
          <w:szCs w:val="28"/>
        </w:rPr>
        <w:t>.</w:t>
      </w:r>
      <w:r>
        <w:rPr>
          <w:szCs w:val="28"/>
        </w:rPr>
        <w:t xml:space="preserve"> </w:t>
      </w:r>
      <w:r w:rsidR="001B4BD3">
        <w:rPr>
          <w:szCs w:val="28"/>
        </w:rPr>
        <w:t xml:space="preserve"> </w:t>
      </w:r>
      <w:r>
        <w:rPr>
          <w:szCs w:val="28"/>
        </w:rPr>
        <w:t xml:space="preserve"> составной </w:t>
      </w:r>
      <w:r>
        <w:rPr>
          <w:szCs w:val="28"/>
        </w:rPr>
        <w:t xml:space="preserve">многозначный </w:t>
      </w:r>
      <w:r>
        <w:rPr>
          <w:szCs w:val="28"/>
        </w:rPr>
        <w:t>атрибут</w:t>
      </w:r>
      <w:r w:rsidRPr="00C75E39">
        <w:rPr>
          <w:szCs w:val="28"/>
        </w:rPr>
        <w:t>.</w:t>
      </w:r>
      <w:r>
        <w:rPr>
          <w:szCs w:val="28"/>
        </w:rPr>
        <w:t xml:space="preserve"> 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 xml:space="preserve">: </w:t>
      </w:r>
      <w:r>
        <w:rPr>
          <w:szCs w:val="28"/>
          <w:lang w:val="en-US"/>
        </w:rPr>
        <w:t>N</w:t>
      </w:r>
      <w:r w:rsidR="00C84BF9" w:rsidRPr="00C84BF9">
        <w:rPr>
          <w:szCs w:val="28"/>
        </w:rPr>
        <w:t xml:space="preserve">, </w:t>
      </w:r>
      <w:r w:rsidR="00C84BF9">
        <w:rPr>
          <w:szCs w:val="28"/>
        </w:rPr>
        <w:t>так как от одного округа может баллотироваться несколько кандидатов</w:t>
      </w:r>
      <w:r w:rsidR="00C84BF9" w:rsidRPr="00C84BF9">
        <w:rPr>
          <w:szCs w:val="28"/>
        </w:rPr>
        <w:t xml:space="preserve">, </w:t>
      </w:r>
      <w:r w:rsidR="00C84BF9">
        <w:rPr>
          <w:szCs w:val="28"/>
        </w:rPr>
        <w:t>но минимум один,</w:t>
      </w:r>
      <w:r w:rsidR="00C84BF9" w:rsidRPr="00C84BF9">
        <w:rPr>
          <w:szCs w:val="28"/>
        </w:rPr>
        <w:t xml:space="preserve"> </w:t>
      </w:r>
      <w:r w:rsidR="00C84BF9">
        <w:rPr>
          <w:szCs w:val="28"/>
        </w:rPr>
        <w:t>в соответствии с требованиями к модели и здравым смыслом</w:t>
      </w:r>
      <w:r w:rsidR="00C84BF9" w:rsidRPr="00C84BF9">
        <w:rPr>
          <w:szCs w:val="28"/>
        </w:rPr>
        <w:t>.</w:t>
      </w:r>
      <w:r>
        <w:rPr>
          <w:szCs w:val="28"/>
        </w:rPr>
        <w:t xml:space="preserve"> Состоит из следующих атрибутов</w:t>
      </w:r>
      <w:r w:rsidRPr="00C75E39">
        <w:rPr>
          <w:szCs w:val="28"/>
        </w:rPr>
        <w:t>:</w:t>
      </w:r>
    </w:p>
    <w:p w14:paraId="74BD7DB4" w14:textId="21A64DB1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party</w:t>
      </w:r>
      <w:r w:rsidRPr="00B616DA">
        <w:rPr>
          <w:szCs w:val="28"/>
        </w:rPr>
        <w:t xml:space="preserve"> – </w:t>
      </w:r>
      <w:r>
        <w:rPr>
          <w:szCs w:val="28"/>
        </w:rPr>
        <w:t>политическая партия</w:t>
      </w:r>
      <w:r w:rsidRPr="00B616DA">
        <w:rPr>
          <w:szCs w:val="28"/>
        </w:rPr>
        <w:t xml:space="preserve">, </w:t>
      </w:r>
      <w:r>
        <w:rPr>
          <w:szCs w:val="28"/>
        </w:rPr>
        <w:t>от которой баллотируется кандидат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</w:t>
      </w:r>
      <w:r w:rsidR="00C84BF9" w:rsidRPr="00C84BF9">
        <w:rPr>
          <w:szCs w:val="28"/>
        </w:rPr>
        <w:t xml:space="preserve">, </w:t>
      </w:r>
      <w:r w:rsidR="00C84BF9">
        <w:rPr>
          <w:szCs w:val="28"/>
        </w:rPr>
        <w:t>так как кандидат может состоять только в 1 партии</w:t>
      </w:r>
      <w:r w:rsidR="00C84BF9" w:rsidRPr="00C84BF9">
        <w:rPr>
          <w:szCs w:val="28"/>
        </w:rPr>
        <w:t>.</w:t>
      </w:r>
    </w:p>
    <w:p w14:paraId="74EDC247" w14:textId="742001DD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firstName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имя</w:t>
      </w:r>
      <w:r>
        <w:rPr>
          <w:szCs w:val="28"/>
        </w:rPr>
        <w:t xml:space="preserve"> кандидат</w:t>
      </w:r>
      <w:r>
        <w:rPr>
          <w:szCs w:val="28"/>
        </w:rPr>
        <w:t>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7F4B29DE" w14:textId="5C8086C7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middleName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отчество</w:t>
      </w:r>
      <w:r>
        <w:rPr>
          <w:szCs w:val="28"/>
        </w:rPr>
        <w:t xml:space="preserve"> кандидата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595F14E0" w14:textId="50EE0E1D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lastName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фамилия</w:t>
      </w:r>
      <w:r>
        <w:rPr>
          <w:szCs w:val="28"/>
        </w:rPr>
        <w:t xml:space="preserve"> кандидата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AC8C83B" w14:textId="3A2DC63F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education</w:t>
      </w:r>
      <w:r w:rsidRPr="00B616DA">
        <w:rPr>
          <w:szCs w:val="28"/>
        </w:rPr>
        <w:t xml:space="preserve"> – </w:t>
      </w:r>
      <w:r>
        <w:rPr>
          <w:szCs w:val="28"/>
        </w:rPr>
        <w:t>образования</w:t>
      </w:r>
      <w:r>
        <w:rPr>
          <w:szCs w:val="28"/>
        </w:rPr>
        <w:t xml:space="preserve"> кандидата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5CEDDF1" w14:textId="749E2644" w:rsid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lastRenderedPageBreak/>
        <w:t>job</w:t>
      </w:r>
      <w:r w:rsidRPr="00B616DA">
        <w:rPr>
          <w:szCs w:val="28"/>
        </w:rPr>
        <w:t xml:space="preserve"> – </w:t>
      </w:r>
      <w:r>
        <w:rPr>
          <w:szCs w:val="28"/>
        </w:rPr>
        <w:t>кем работает кандидат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4FA1A0B2" w14:textId="0D2FDBE6" w:rsidR="00B616DA" w:rsidRPr="00B616DA" w:rsidRDefault="00B616DA" w:rsidP="00B616DA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birthDate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дата рождения</w:t>
      </w:r>
      <w:r>
        <w:rPr>
          <w:szCs w:val="28"/>
        </w:rPr>
        <w:t xml:space="preserve"> кандидата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C93F3A4" w14:textId="3FC2F90B" w:rsidR="003C00F8" w:rsidRPr="003C00F8" w:rsidRDefault="00B616DA" w:rsidP="00C75E3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ELECTORATE</w:t>
      </w:r>
      <w:r w:rsidR="003C00F8" w:rsidRPr="003C00F8">
        <w:rPr>
          <w:szCs w:val="28"/>
        </w:rPr>
        <w:t xml:space="preserve"> </w:t>
      </w:r>
      <w:r>
        <w:rPr>
          <w:szCs w:val="28"/>
        </w:rPr>
        <w:t>–</w:t>
      </w:r>
      <w:r w:rsidR="003C00F8" w:rsidRPr="003C00F8">
        <w:rPr>
          <w:szCs w:val="28"/>
        </w:rPr>
        <w:t xml:space="preserve"> </w:t>
      </w:r>
      <w:r>
        <w:rPr>
          <w:szCs w:val="28"/>
        </w:rPr>
        <w:t>избиратель</w:t>
      </w:r>
      <w:r w:rsidRPr="00B616DA">
        <w:rPr>
          <w:szCs w:val="28"/>
        </w:rPr>
        <w:t xml:space="preserve">, </w:t>
      </w:r>
      <w:r>
        <w:rPr>
          <w:szCs w:val="28"/>
        </w:rPr>
        <w:t>который голосует на данном округе</w:t>
      </w:r>
      <w:r w:rsidRPr="00B616DA">
        <w:rPr>
          <w:szCs w:val="28"/>
        </w:rPr>
        <w:t xml:space="preserve">. </w:t>
      </w:r>
      <w:r>
        <w:rPr>
          <w:szCs w:val="28"/>
        </w:rPr>
        <w:t>Объектный атрибут</w:t>
      </w:r>
      <w:r w:rsidRPr="00B616DA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 xml:space="preserve">: </w:t>
      </w:r>
      <w:r>
        <w:rPr>
          <w:szCs w:val="28"/>
          <w:lang w:val="en-US"/>
        </w:rPr>
        <w:t>N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так как </w:t>
      </w:r>
      <w:r w:rsidR="00BE5101">
        <w:rPr>
          <w:szCs w:val="28"/>
        </w:rPr>
        <w:t xml:space="preserve">за кандидатов от данного округа </w:t>
      </w:r>
      <w:r>
        <w:rPr>
          <w:szCs w:val="28"/>
        </w:rPr>
        <w:t>может голосовать множество избирателей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но как минимум </w:t>
      </w:r>
      <w:r w:rsidR="00BE5101">
        <w:rPr>
          <w:szCs w:val="28"/>
        </w:rPr>
        <w:t>один</w:t>
      </w:r>
      <w:r w:rsidRPr="00B616DA">
        <w:rPr>
          <w:szCs w:val="28"/>
        </w:rPr>
        <w:t xml:space="preserve">, </w:t>
      </w:r>
      <w:r>
        <w:rPr>
          <w:szCs w:val="28"/>
        </w:rPr>
        <w:t>в соответствии с условием</w:t>
      </w:r>
      <w:r w:rsidRPr="00B616DA">
        <w:rPr>
          <w:szCs w:val="28"/>
        </w:rPr>
        <w:t>.</w:t>
      </w:r>
    </w:p>
    <w:p w14:paraId="5A22D884" w14:textId="776B6733" w:rsidR="00B616DA" w:rsidRDefault="00B616DA" w:rsidP="00B616DA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t>VOTING_STATION</w:t>
      </w:r>
      <w:r w:rsidRPr="00B616DA">
        <w:rPr>
          <w:szCs w:val="28"/>
        </w:rPr>
        <w:t xml:space="preserve"> </w:t>
      </w:r>
      <w:r>
        <w:rPr>
          <w:szCs w:val="28"/>
        </w:rPr>
        <w:t>–</w:t>
      </w:r>
      <w:r w:rsidRPr="003C00F8">
        <w:rPr>
          <w:szCs w:val="28"/>
        </w:rPr>
        <w:t xml:space="preserve"> </w:t>
      </w:r>
      <w:r>
        <w:rPr>
          <w:szCs w:val="28"/>
        </w:rPr>
        <w:t>избирательный участок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который </w:t>
      </w:r>
      <w:r>
        <w:rPr>
          <w:szCs w:val="28"/>
        </w:rPr>
        <w:t>находится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данном </w:t>
      </w:r>
      <w:r>
        <w:rPr>
          <w:szCs w:val="28"/>
        </w:rPr>
        <w:t>округе</w:t>
      </w:r>
      <w:r w:rsidRPr="00B616DA">
        <w:rPr>
          <w:szCs w:val="28"/>
        </w:rPr>
        <w:t xml:space="preserve">. </w:t>
      </w:r>
      <w:r>
        <w:rPr>
          <w:szCs w:val="28"/>
        </w:rPr>
        <w:t>Объектный атрибут</w:t>
      </w:r>
      <w:r w:rsidRPr="00B616DA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 xml:space="preserve">: </w:t>
      </w:r>
      <w:r>
        <w:rPr>
          <w:szCs w:val="28"/>
          <w:lang w:val="en-US"/>
        </w:rPr>
        <w:t>N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так как </w:t>
      </w:r>
      <w:r>
        <w:rPr>
          <w:szCs w:val="28"/>
        </w:rPr>
        <w:t>в</w:t>
      </w:r>
      <w:r>
        <w:rPr>
          <w:szCs w:val="28"/>
        </w:rPr>
        <w:t xml:space="preserve"> </w:t>
      </w:r>
      <w:r w:rsidR="00BE5101">
        <w:rPr>
          <w:szCs w:val="28"/>
        </w:rPr>
        <w:t>одном</w:t>
      </w:r>
      <w:r>
        <w:rPr>
          <w:szCs w:val="28"/>
        </w:rPr>
        <w:t xml:space="preserve"> </w:t>
      </w:r>
      <w:r w:rsidR="00BE5101">
        <w:rPr>
          <w:szCs w:val="28"/>
        </w:rPr>
        <w:t xml:space="preserve">округе существует </w:t>
      </w:r>
      <w:r>
        <w:rPr>
          <w:szCs w:val="28"/>
        </w:rPr>
        <w:t xml:space="preserve">множество </w:t>
      </w:r>
      <w:r>
        <w:rPr>
          <w:szCs w:val="28"/>
        </w:rPr>
        <w:t xml:space="preserve">избирательных </w:t>
      </w:r>
      <w:r w:rsidR="00BE5101">
        <w:rPr>
          <w:szCs w:val="28"/>
        </w:rPr>
        <w:t>участков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но как минимум </w:t>
      </w:r>
      <w:r w:rsidR="00BE5101">
        <w:rPr>
          <w:szCs w:val="28"/>
        </w:rPr>
        <w:t>один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в соответствии с </w:t>
      </w:r>
      <w:r w:rsidR="00BE5101">
        <w:rPr>
          <w:szCs w:val="28"/>
        </w:rPr>
        <w:t>требованиями</w:t>
      </w:r>
      <w:r w:rsidRPr="00B616DA">
        <w:rPr>
          <w:szCs w:val="28"/>
        </w:rPr>
        <w:t>.</w:t>
      </w:r>
    </w:p>
    <w:p w14:paraId="0E26A81F" w14:textId="78187E50" w:rsidR="00B616DA" w:rsidRDefault="00B616DA" w:rsidP="00B616DA">
      <w:pPr>
        <w:pStyle w:val="af0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B616DA">
        <w:rPr>
          <w:szCs w:val="28"/>
        </w:rPr>
        <w:t>VOTING_STATION</w:t>
      </w:r>
      <w:r>
        <w:rPr>
          <w:szCs w:val="28"/>
        </w:rPr>
        <w:t xml:space="preserve"> – избирательный участок</w:t>
      </w:r>
      <w:r w:rsidRPr="00287B0D">
        <w:rPr>
          <w:szCs w:val="28"/>
        </w:rPr>
        <w:t xml:space="preserve">. </w:t>
      </w:r>
      <w:r w:rsidR="00287B0D">
        <w:rPr>
          <w:szCs w:val="28"/>
        </w:rPr>
        <w:t>Сложный объект</w:t>
      </w:r>
      <w:r w:rsidR="00287B0D" w:rsidRPr="00287B0D">
        <w:rPr>
          <w:szCs w:val="28"/>
        </w:rPr>
        <w:t xml:space="preserve">. </w:t>
      </w:r>
      <w:r w:rsidR="00287B0D">
        <w:rPr>
          <w:szCs w:val="28"/>
        </w:rPr>
        <w:t>Имеет следующие атрибуты</w:t>
      </w:r>
    </w:p>
    <w:p w14:paraId="5EB2AB83" w14:textId="53631A91" w:rsidR="00287B0D" w:rsidRPr="00287B0D" w:rsidRDefault="00287B0D" w:rsidP="00287B0D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 w:rsidRPr="00287B0D">
        <w:rPr>
          <w:szCs w:val="28"/>
        </w:rPr>
        <w:t>VotingStationIdentity</w:t>
      </w:r>
      <w:proofErr w:type="spellEnd"/>
      <w:r>
        <w:rPr>
          <w:szCs w:val="28"/>
        </w:rPr>
        <w:t xml:space="preserve"> – составной идентификатор</w:t>
      </w:r>
      <w:r w:rsidRPr="00287B0D">
        <w:rPr>
          <w:szCs w:val="28"/>
        </w:rPr>
        <w:t>.</w:t>
      </w:r>
      <w:r>
        <w:rPr>
          <w:szCs w:val="28"/>
        </w:rPr>
        <w:t xml:space="preserve"> </w:t>
      </w:r>
      <w:r w:rsidRPr="00287B0D">
        <w:rPr>
          <w:szCs w:val="28"/>
        </w:rPr>
        <w:t>Минимальное кардинальное число: 1, максимальное кардинальное число: 1.</w:t>
      </w:r>
      <w:r>
        <w:rPr>
          <w:szCs w:val="28"/>
        </w:rPr>
        <w:t xml:space="preserve"> Состоит из следующих атрибутов</w:t>
      </w:r>
      <w:r>
        <w:rPr>
          <w:szCs w:val="28"/>
          <w:lang w:val="en-US"/>
        </w:rPr>
        <w:t>:</w:t>
      </w:r>
    </w:p>
    <w:p w14:paraId="1BFF0A44" w14:textId="12D6F3EC" w:rsidR="00287B0D" w:rsidRDefault="00287B0D" w:rsidP="00287B0D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number</w:t>
      </w:r>
      <w:r w:rsidRPr="00287B0D">
        <w:rPr>
          <w:szCs w:val="28"/>
        </w:rPr>
        <w:t xml:space="preserve"> </w:t>
      </w:r>
      <w:r>
        <w:rPr>
          <w:szCs w:val="28"/>
        </w:rPr>
        <w:t>–</w:t>
      </w:r>
      <w:r w:rsidRPr="00287B0D">
        <w:rPr>
          <w:szCs w:val="28"/>
        </w:rPr>
        <w:t xml:space="preserve"> </w:t>
      </w:r>
      <w:r>
        <w:rPr>
          <w:szCs w:val="28"/>
        </w:rPr>
        <w:t>номер избирательного участка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7DDEA419" w14:textId="686221C0" w:rsidR="00287B0D" w:rsidRPr="00287B0D" w:rsidRDefault="00287B0D" w:rsidP="00287B0D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 w:rsidRPr="00287B0D">
        <w:rPr>
          <w:szCs w:val="28"/>
        </w:rPr>
        <w:t>districtNumber</w:t>
      </w:r>
      <w:proofErr w:type="spellEnd"/>
      <w:r>
        <w:rPr>
          <w:szCs w:val="28"/>
        </w:rPr>
        <w:t xml:space="preserve"> – номер округа</w:t>
      </w:r>
      <w:r w:rsidRPr="00287B0D">
        <w:rPr>
          <w:szCs w:val="28"/>
        </w:rPr>
        <w:t xml:space="preserve">, </w:t>
      </w:r>
      <w:r>
        <w:rPr>
          <w:szCs w:val="28"/>
        </w:rPr>
        <w:t>на котором находится избирательный участок</w:t>
      </w:r>
      <w:r w:rsidR="001B4BD3">
        <w:rPr>
          <w:szCs w:val="28"/>
        </w:rPr>
        <w:t xml:space="preserve">. Простой атрибут. </w:t>
      </w:r>
      <w:r w:rsidRPr="00287B0D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6E106617" w14:textId="325B43F2" w:rsidR="00287B0D" w:rsidRPr="00287B0D" w:rsidRDefault="00287B0D" w:rsidP="00287B0D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phoneNumber</w:t>
      </w:r>
      <w:proofErr w:type="spellEnd"/>
      <w:r>
        <w:rPr>
          <w:szCs w:val="28"/>
        </w:rPr>
        <w:t xml:space="preserve"> – </w:t>
      </w:r>
      <w:r>
        <w:rPr>
          <w:szCs w:val="28"/>
        </w:rPr>
        <w:t>номер телефона</w:t>
      </w:r>
      <w:r w:rsidRPr="00287B0D">
        <w:rPr>
          <w:szCs w:val="28"/>
        </w:rPr>
        <w:t xml:space="preserve">, </w:t>
      </w:r>
      <w:r>
        <w:rPr>
          <w:szCs w:val="28"/>
        </w:rPr>
        <w:t>по которому можно позвонить на</w:t>
      </w:r>
      <w:r>
        <w:rPr>
          <w:szCs w:val="28"/>
        </w:rPr>
        <w:t xml:space="preserve"> избирательн</w:t>
      </w:r>
      <w:r>
        <w:rPr>
          <w:szCs w:val="28"/>
        </w:rPr>
        <w:t>ый</w:t>
      </w:r>
      <w:r>
        <w:rPr>
          <w:szCs w:val="28"/>
        </w:rPr>
        <w:t xml:space="preserve"> участок</w:t>
      </w:r>
      <w:r w:rsidR="001B4BD3">
        <w:rPr>
          <w:szCs w:val="28"/>
        </w:rPr>
        <w:t xml:space="preserve">. Простой атрибут. </w:t>
      </w:r>
      <w:r w:rsidRPr="00287B0D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76E0FB75" w14:textId="298454E9" w:rsidR="00287B0D" w:rsidRPr="00B616DA" w:rsidRDefault="00287B0D" w:rsidP="00287B0D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lastRenderedPageBreak/>
        <w:t>address</w:t>
      </w:r>
      <w:r w:rsidRPr="00287B0D">
        <w:rPr>
          <w:szCs w:val="28"/>
        </w:rPr>
        <w:t xml:space="preserve"> – </w:t>
      </w:r>
      <w:r>
        <w:rPr>
          <w:szCs w:val="28"/>
        </w:rPr>
        <w:t xml:space="preserve">адрес </w:t>
      </w:r>
      <w:r>
        <w:rPr>
          <w:szCs w:val="28"/>
        </w:rPr>
        <w:t>избирательного участка</w:t>
      </w:r>
      <w:r w:rsidRPr="00B616DA">
        <w:rPr>
          <w:szCs w:val="28"/>
        </w:rPr>
        <w:t>.</w:t>
      </w:r>
      <w:r w:rsidR="001B4BD3" w:rsidRPr="001B4BD3">
        <w:rPr>
          <w:szCs w:val="28"/>
        </w:rPr>
        <w:t xml:space="preserve"> </w:t>
      </w:r>
      <w:r w:rsidR="001B4BD3">
        <w:rPr>
          <w:szCs w:val="28"/>
          <w:lang w:val="en-US"/>
        </w:rPr>
        <w:t>C</w:t>
      </w:r>
      <w:r>
        <w:rPr>
          <w:szCs w:val="28"/>
        </w:rPr>
        <w:t>оставной атрибут</w:t>
      </w:r>
      <w:r w:rsidRPr="00B616DA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  <w:r w:rsidRPr="00B616DA">
        <w:rPr>
          <w:szCs w:val="28"/>
        </w:rPr>
        <w:t xml:space="preserve"> </w:t>
      </w:r>
      <w:r>
        <w:rPr>
          <w:szCs w:val="28"/>
        </w:rPr>
        <w:t>Состоит из следующих атрибутов</w:t>
      </w:r>
      <w:r w:rsidRPr="00287B0D">
        <w:rPr>
          <w:szCs w:val="28"/>
        </w:rPr>
        <w:t>:</w:t>
      </w:r>
    </w:p>
    <w:p w14:paraId="301B9EC2" w14:textId="298E2E67" w:rsidR="00287B0D" w:rsidRDefault="00287B0D" w:rsidP="00287B0D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commissionCity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город</w:t>
      </w:r>
      <w:r w:rsidRPr="00B616DA">
        <w:rPr>
          <w:szCs w:val="28"/>
        </w:rPr>
        <w:t xml:space="preserve">, </w:t>
      </w:r>
      <w:r>
        <w:rPr>
          <w:szCs w:val="28"/>
        </w:rPr>
        <w:t>в котором находится избирательн</w:t>
      </w:r>
      <w:r>
        <w:rPr>
          <w:szCs w:val="28"/>
        </w:rPr>
        <w:t>ый</w:t>
      </w:r>
      <w:r>
        <w:rPr>
          <w:szCs w:val="28"/>
        </w:rPr>
        <w:t xml:space="preserve"> участ</w:t>
      </w:r>
      <w:r>
        <w:rPr>
          <w:szCs w:val="28"/>
        </w:rPr>
        <w:t>ок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2EA637A4" w14:textId="1216154A" w:rsidR="00287B0D" w:rsidRDefault="00287B0D" w:rsidP="00287B0D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commissionStreet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улица</w:t>
      </w:r>
      <w:r w:rsidRPr="00B616DA">
        <w:rPr>
          <w:szCs w:val="28"/>
        </w:rPr>
        <w:t xml:space="preserve">, </w:t>
      </w:r>
      <w:r>
        <w:rPr>
          <w:szCs w:val="28"/>
        </w:rPr>
        <w:t>по которой находится избирательный участок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9B16D23" w14:textId="27B1ED2A" w:rsidR="00287B0D" w:rsidRDefault="00287B0D" w:rsidP="00287B0D">
      <w:pPr>
        <w:pStyle w:val="af0"/>
        <w:numPr>
          <w:ilvl w:val="3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commissionHouse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>дом</w:t>
      </w:r>
      <w:r w:rsidRPr="00B616DA">
        <w:rPr>
          <w:szCs w:val="28"/>
        </w:rPr>
        <w:t xml:space="preserve">, </w:t>
      </w:r>
      <w:r>
        <w:rPr>
          <w:szCs w:val="28"/>
        </w:rPr>
        <w:t>в котором находится избирательный участок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13B8E4D0" w14:textId="4969985E" w:rsidR="00287B0D" w:rsidRDefault="00287B0D" w:rsidP="00287B0D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DISTRICT</w:t>
      </w:r>
      <w:r w:rsidRPr="00287B0D">
        <w:rPr>
          <w:szCs w:val="28"/>
        </w:rPr>
        <w:t xml:space="preserve"> – </w:t>
      </w:r>
      <w:r>
        <w:rPr>
          <w:szCs w:val="28"/>
        </w:rPr>
        <w:t>округ</w:t>
      </w:r>
      <w:r w:rsidRPr="00287B0D">
        <w:rPr>
          <w:szCs w:val="28"/>
        </w:rPr>
        <w:t xml:space="preserve">, </w:t>
      </w:r>
      <w:r>
        <w:rPr>
          <w:szCs w:val="28"/>
        </w:rPr>
        <w:t>за кандидатов от которого голосует избиратель</w:t>
      </w:r>
      <w:r w:rsidRPr="00287B0D">
        <w:rPr>
          <w:szCs w:val="28"/>
        </w:rPr>
        <w:t xml:space="preserve">. </w:t>
      </w:r>
      <w:r>
        <w:rPr>
          <w:szCs w:val="28"/>
        </w:rPr>
        <w:t>Объектный атрибут</w:t>
      </w:r>
      <w:r w:rsidRPr="00287B0D">
        <w:rPr>
          <w:szCs w:val="28"/>
        </w:rPr>
        <w:t xml:space="preserve">. 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  <w:r w:rsidRPr="00287B0D">
        <w:rPr>
          <w:szCs w:val="28"/>
        </w:rPr>
        <w:t xml:space="preserve">, </w:t>
      </w:r>
      <w:r>
        <w:rPr>
          <w:szCs w:val="28"/>
        </w:rPr>
        <w:t>так как избирательный участок может находиться территориально только в 1 округе</w:t>
      </w:r>
      <w:r w:rsidRPr="00287B0D">
        <w:rPr>
          <w:szCs w:val="28"/>
        </w:rPr>
        <w:t>.</w:t>
      </w:r>
    </w:p>
    <w:p w14:paraId="72488754" w14:textId="771B255E" w:rsidR="00287B0D" w:rsidRDefault="00287B0D" w:rsidP="00287B0D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ELECTORATE</w:t>
      </w:r>
      <w:r w:rsidRPr="00287B0D">
        <w:rPr>
          <w:szCs w:val="28"/>
        </w:rPr>
        <w:t xml:space="preserve"> – </w:t>
      </w:r>
      <w:r>
        <w:rPr>
          <w:szCs w:val="28"/>
        </w:rPr>
        <w:t>кандидат</w:t>
      </w:r>
      <w:r w:rsidRPr="00287B0D">
        <w:rPr>
          <w:szCs w:val="28"/>
        </w:rPr>
        <w:t xml:space="preserve">, </w:t>
      </w:r>
      <w:r>
        <w:rPr>
          <w:szCs w:val="28"/>
        </w:rPr>
        <w:t>который будет голосовать на данном избирательном участке</w:t>
      </w:r>
      <w:r w:rsidRPr="00287B0D">
        <w:rPr>
          <w:szCs w:val="28"/>
        </w:rPr>
        <w:t xml:space="preserve">. 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 xml:space="preserve">: </w:t>
      </w:r>
      <w:r>
        <w:rPr>
          <w:szCs w:val="28"/>
          <w:lang w:val="en-US"/>
        </w:rPr>
        <w:t>N</w:t>
      </w:r>
      <w:r w:rsidRPr="00C75E39">
        <w:rPr>
          <w:szCs w:val="28"/>
        </w:rPr>
        <w:t>.</w:t>
      </w:r>
      <w:r w:rsidRPr="00287B0D">
        <w:rPr>
          <w:szCs w:val="28"/>
        </w:rPr>
        <w:t xml:space="preserve">, </w:t>
      </w:r>
      <w:r>
        <w:rPr>
          <w:szCs w:val="28"/>
        </w:rPr>
        <w:t xml:space="preserve">так как </w:t>
      </w:r>
      <w:r>
        <w:rPr>
          <w:szCs w:val="28"/>
        </w:rPr>
        <w:t>на избирательном участке может голосовать множество кандидатов</w:t>
      </w:r>
      <w:r w:rsidRPr="00287B0D">
        <w:rPr>
          <w:szCs w:val="28"/>
        </w:rPr>
        <w:t xml:space="preserve">, </w:t>
      </w:r>
      <w:r>
        <w:rPr>
          <w:szCs w:val="28"/>
        </w:rPr>
        <w:t>но как минимум 1</w:t>
      </w:r>
      <w:r w:rsidRPr="00287B0D">
        <w:rPr>
          <w:szCs w:val="28"/>
        </w:rPr>
        <w:t xml:space="preserve">. </w:t>
      </w:r>
    </w:p>
    <w:p w14:paraId="2ED6985D" w14:textId="4A56D2A8" w:rsidR="00C84BF9" w:rsidRPr="00C84BF9" w:rsidRDefault="00C84BF9" w:rsidP="00C84BF9">
      <w:pPr>
        <w:pStyle w:val="af0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ELECTORATE</w:t>
      </w:r>
      <w:r w:rsidRPr="00287B0D">
        <w:rPr>
          <w:szCs w:val="28"/>
        </w:rPr>
        <w:t xml:space="preserve"> – </w:t>
      </w:r>
      <w:r>
        <w:rPr>
          <w:szCs w:val="28"/>
        </w:rPr>
        <w:t>кандидат</w:t>
      </w:r>
      <w:r w:rsidRPr="00287B0D">
        <w:rPr>
          <w:szCs w:val="28"/>
        </w:rPr>
        <w:t xml:space="preserve">, </w:t>
      </w:r>
      <w:r>
        <w:rPr>
          <w:szCs w:val="28"/>
        </w:rPr>
        <w:t>голосующий на выборах</w:t>
      </w:r>
      <w:r w:rsidRPr="00287B0D">
        <w:rPr>
          <w:szCs w:val="28"/>
        </w:rPr>
        <w:t xml:space="preserve">. </w:t>
      </w:r>
      <w:r>
        <w:rPr>
          <w:szCs w:val="28"/>
        </w:rPr>
        <w:t>Сложный объект</w:t>
      </w:r>
      <w:r w:rsidRPr="00C84BF9">
        <w:rPr>
          <w:szCs w:val="28"/>
        </w:rPr>
        <w:t xml:space="preserve">. </w:t>
      </w:r>
      <w:r>
        <w:rPr>
          <w:szCs w:val="28"/>
        </w:rPr>
        <w:t>Имеет следующие атрибуты</w:t>
      </w:r>
      <w:r>
        <w:rPr>
          <w:szCs w:val="28"/>
          <w:lang w:val="en-US"/>
        </w:rPr>
        <w:t>:</w:t>
      </w:r>
    </w:p>
    <w:p w14:paraId="7EEDCD8F" w14:textId="4F774008" w:rsidR="00C84BF9" w:rsidRPr="001B4BD3" w:rsidRDefault="001B4BD3" w:rsidP="001B4BD3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 w:rsidRPr="001B4BD3">
        <w:rPr>
          <w:szCs w:val="28"/>
        </w:rPr>
        <w:t>ElectorateIdentity</w:t>
      </w:r>
      <w:proofErr w:type="spellEnd"/>
      <w:r>
        <w:rPr>
          <w:szCs w:val="28"/>
        </w:rPr>
        <w:t xml:space="preserve"> </w:t>
      </w:r>
      <w:r w:rsidR="00C84BF9" w:rsidRPr="001B4BD3">
        <w:rPr>
          <w:szCs w:val="28"/>
        </w:rPr>
        <w:t>– составной идентификатор. Минимальное кардинальное число: 1, максимальное кардинальное число: 1. Состоит из следующих атрибутов</w:t>
      </w:r>
      <w:r w:rsidR="00C84BF9" w:rsidRPr="001B4BD3">
        <w:rPr>
          <w:szCs w:val="28"/>
          <w:lang w:val="en-US"/>
        </w:rPr>
        <w:t>:</w:t>
      </w:r>
    </w:p>
    <w:p w14:paraId="03F3D313" w14:textId="1DDF486B" w:rsidR="00C84BF9" w:rsidRDefault="00C84BF9" w:rsidP="00C84BF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passportSeria</w:t>
      </w:r>
      <w:proofErr w:type="spellEnd"/>
      <w:r w:rsidRPr="00287B0D">
        <w:rPr>
          <w:szCs w:val="28"/>
        </w:rPr>
        <w:t xml:space="preserve"> </w:t>
      </w:r>
      <w:r w:rsidR="00BE5101">
        <w:rPr>
          <w:szCs w:val="28"/>
        </w:rPr>
        <w:t>–</w:t>
      </w:r>
      <w:r w:rsidR="00BE5101" w:rsidRPr="00287B0D">
        <w:rPr>
          <w:szCs w:val="28"/>
        </w:rPr>
        <w:t xml:space="preserve"> </w:t>
      </w:r>
      <w:r w:rsidR="00BE5101" w:rsidRPr="001B4BD3">
        <w:rPr>
          <w:szCs w:val="28"/>
        </w:rPr>
        <w:t>серия</w:t>
      </w:r>
      <w:r>
        <w:rPr>
          <w:szCs w:val="28"/>
        </w:rPr>
        <w:t xml:space="preserve"> </w:t>
      </w:r>
      <w:r>
        <w:rPr>
          <w:szCs w:val="28"/>
        </w:rPr>
        <w:t>паспорта избирателя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BF53793" w14:textId="3E4E6BF8" w:rsidR="00C84BF9" w:rsidRPr="00287B0D" w:rsidRDefault="00C84BF9" w:rsidP="00C84BF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passpoerNumber</w:t>
      </w:r>
      <w:proofErr w:type="spellEnd"/>
      <w:r>
        <w:rPr>
          <w:szCs w:val="28"/>
        </w:rPr>
        <w:t xml:space="preserve"> – номер </w:t>
      </w:r>
      <w:r>
        <w:rPr>
          <w:szCs w:val="28"/>
        </w:rPr>
        <w:t>паспорта избирателя</w:t>
      </w:r>
      <w:r w:rsidR="001B4BD3">
        <w:rPr>
          <w:szCs w:val="28"/>
        </w:rPr>
        <w:t xml:space="preserve">. Простой атрибут. </w:t>
      </w:r>
      <w:r w:rsidRPr="00287B0D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2C26B204" w14:textId="653820F9" w:rsid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firstName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 xml:space="preserve">имя </w:t>
      </w:r>
      <w:r>
        <w:rPr>
          <w:szCs w:val="28"/>
        </w:rPr>
        <w:t>избирателя</w:t>
      </w:r>
      <w:r w:rsidR="001B4BD3">
        <w:rPr>
          <w:szCs w:val="28"/>
        </w:rPr>
        <w:t>. Простой атрибут.</w:t>
      </w:r>
      <w:r w:rsidR="001B4BD3" w:rsidRPr="001B4BD3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638815DF" w14:textId="697CB816" w:rsid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middleName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 xml:space="preserve">отчество </w:t>
      </w:r>
      <w:r>
        <w:rPr>
          <w:szCs w:val="28"/>
        </w:rPr>
        <w:t>избирателя</w:t>
      </w:r>
      <w:r w:rsidR="001B4BD3">
        <w:rPr>
          <w:szCs w:val="28"/>
        </w:rPr>
        <w:t>. Простой атрибут.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76BC04B8" w14:textId="39CB19ED" w:rsid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lastName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 xml:space="preserve">фамилия </w:t>
      </w:r>
      <w:r>
        <w:rPr>
          <w:szCs w:val="28"/>
        </w:rPr>
        <w:t>избирателя</w:t>
      </w:r>
      <w:r w:rsidRPr="00C75E39">
        <w:rPr>
          <w:szCs w:val="28"/>
        </w:rPr>
        <w:t>.</w:t>
      </w:r>
      <w:r w:rsidR="001B4BD3">
        <w:rPr>
          <w:szCs w:val="28"/>
        </w:rPr>
        <w:t xml:space="preserve"> Простой атрибут</w:t>
      </w:r>
      <w:r w:rsidR="001B4BD3" w:rsidRPr="001B4BD3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3D735158" w14:textId="144D8F30" w:rsidR="00C84BF9" w:rsidRPr="00B616DA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address</w:t>
      </w:r>
      <w:r w:rsidRPr="00287B0D">
        <w:rPr>
          <w:szCs w:val="28"/>
        </w:rPr>
        <w:t xml:space="preserve"> – </w:t>
      </w:r>
      <w:r>
        <w:rPr>
          <w:szCs w:val="28"/>
        </w:rPr>
        <w:t>адрес</w:t>
      </w:r>
      <w:r w:rsidRPr="00C84BF9">
        <w:rPr>
          <w:szCs w:val="28"/>
        </w:rPr>
        <w:t xml:space="preserve">, </w:t>
      </w:r>
      <w:r>
        <w:rPr>
          <w:szCs w:val="28"/>
        </w:rPr>
        <w:t>по которому прописан избиратель (определяет округ</w:t>
      </w:r>
      <w:r w:rsidRPr="00C84BF9">
        <w:rPr>
          <w:szCs w:val="28"/>
        </w:rPr>
        <w:t xml:space="preserve">, </w:t>
      </w:r>
      <w:r>
        <w:rPr>
          <w:szCs w:val="28"/>
        </w:rPr>
        <w:t>по которому он будет голосовать)</w:t>
      </w:r>
      <w:r w:rsidRPr="00B616DA">
        <w:rPr>
          <w:szCs w:val="28"/>
        </w:rPr>
        <w:t>.</w:t>
      </w:r>
      <w:r w:rsidR="001B4BD3" w:rsidRPr="001B4BD3">
        <w:rPr>
          <w:szCs w:val="28"/>
        </w:rPr>
        <w:t xml:space="preserve"> </w:t>
      </w:r>
      <w:r w:rsidR="001B4BD3">
        <w:rPr>
          <w:szCs w:val="28"/>
        </w:rPr>
        <w:t>С</w:t>
      </w:r>
      <w:r>
        <w:rPr>
          <w:szCs w:val="28"/>
        </w:rPr>
        <w:t>оставной атрибут</w:t>
      </w:r>
      <w:r w:rsidRPr="00B616DA">
        <w:rPr>
          <w:szCs w:val="28"/>
        </w:rPr>
        <w:t>.</w:t>
      </w:r>
      <w:r w:rsidR="001B4BD3" w:rsidRPr="001B4BD3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  <w:r w:rsidRPr="00B616DA">
        <w:rPr>
          <w:szCs w:val="28"/>
        </w:rPr>
        <w:t xml:space="preserve"> </w:t>
      </w:r>
      <w:r>
        <w:rPr>
          <w:szCs w:val="28"/>
        </w:rPr>
        <w:t>Состоит из следующих атрибутов</w:t>
      </w:r>
      <w:r w:rsidRPr="00287B0D">
        <w:rPr>
          <w:szCs w:val="28"/>
        </w:rPr>
        <w:t>:</w:t>
      </w:r>
    </w:p>
    <w:p w14:paraId="0C047E14" w14:textId="3CAD6120" w:rsidR="00C84BF9" w:rsidRDefault="00C84BF9" w:rsidP="00C84BF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  <w:lang w:val="en-US"/>
        </w:rPr>
        <w:t>ity</w:t>
      </w:r>
      <w:r w:rsidRPr="00B616DA">
        <w:rPr>
          <w:szCs w:val="28"/>
        </w:rPr>
        <w:t xml:space="preserve"> – </w:t>
      </w:r>
      <w:r>
        <w:rPr>
          <w:szCs w:val="28"/>
        </w:rPr>
        <w:t>город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в котором </w:t>
      </w:r>
      <w:r>
        <w:rPr>
          <w:szCs w:val="28"/>
        </w:rPr>
        <w:t>прописан избиратель</w:t>
      </w:r>
      <w:r w:rsidR="001B4BD3">
        <w:rPr>
          <w:szCs w:val="28"/>
        </w:rPr>
        <w:t>.</w:t>
      </w:r>
      <w:r w:rsidR="001B4BD3" w:rsidRPr="001B4BD3">
        <w:rPr>
          <w:szCs w:val="28"/>
        </w:rPr>
        <w:t xml:space="preserve"> </w:t>
      </w:r>
      <w:r w:rsidR="001B4BD3">
        <w:rPr>
          <w:szCs w:val="28"/>
        </w:rPr>
        <w:t xml:space="preserve">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23658854" w14:textId="338BB6B5" w:rsidR="00C84BF9" w:rsidRDefault="00C84BF9" w:rsidP="00C84BF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st</w:t>
      </w:r>
      <w:r>
        <w:rPr>
          <w:szCs w:val="28"/>
          <w:lang w:val="en-US"/>
        </w:rPr>
        <w:t>reet</w:t>
      </w:r>
      <w:r w:rsidRPr="00B616DA">
        <w:rPr>
          <w:szCs w:val="28"/>
        </w:rPr>
        <w:t xml:space="preserve"> – </w:t>
      </w:r>
      <w:r>
        <w:rPr>
          <w:szCs w:val="28"/>
        </w:rPr>
        <w:t>улица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на </w:t>
      </w:r>
      <w:r>
        <w:rPr>
          <w:szCs w:val="28"/>
        </w:rPr>
        <w:t>которо</w:t>
      </w:r>
      <w:r>
        <w:rPr>
          <w:szCs w:val="28"/>
        </w:rPr>
        <w:t>й</w:t>
      </w:r>
      <w:r>
        <w:rPr>
          <w:szCs w:val="28"/>
        </w:rPr>
        <w:t xml:space="preserve"> прописан избиратель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92BC7CD" w14:textId="4C5F110B" w:rsidR="00C84BF9" w:rsidRDefault="00C84BF9" w:rsidP="00C84BF9">
      <w:pPr>
        <w:pStyle w:val="af0"/>
        <w:numPr>
          <w:ilvl w:val="2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h</w:t>
      </w:r>
      <w:r>
        <w:rPr>
          <w:szCs w:val="28"/>
          <w:lang w:val="en-US"/>
        </w:rPr>
        <w:t>ouse</w:t>
      </w:r>
      <w:r w:rsidRPr="00B616DA">
        <w:rPr>
          <w:szCs w:val="28"/>
        </w:rPr>
        <w:t xml:space="preserve"> – </w:t>
      </w:r>
      <w:r>
        <w:rPr>
          <w:szCs w:val="28"/>
        </w:rPr>
        <w:t>дом</w:t>
      </w:r>
      <w:r w:rsidRPr="00B616DA">
        <w:rPr>
          <w:szCs w:val="28"/>
        </w:rPr>
        <w:t xml:space="preserve">, </w:t>
      </w:r>
      <w:r>
        <w:rPr>
          <w:szCs w:val="28"/>
        </w:rPr>
        <w:t>в котором прописан избиратель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7E74D46" w14:textId="6E06022F" w:rsidR="00C84BF9" w:rsidRPr="00B616DA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birthDate</w:t>
      </w:r>
      <w:proofErr w:type="spellEnd"/>
      <w:r w:rsidRPr="00B616DA">
        <w:rPr>
          <w:szCs w:val="28"/>
        </w:rPr>
        <w:t xml:space="preserve"> – </w:t>
      </w:r>
      <w:r>
        <w:rPr>
          <w:szCs w:val="28"/>
        </w:rPr>
        <w:t xml:space="preserve">дата рождения </w:t>
      </w:r>
      <w:r>
        <w:rPr>
          <w:szCs w:val="28"/>
        </w:rPr>
        <w:t>избирателя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3A5E63D" w14:textId="398999AE" w:rsidR="00C84BF9" w:rsidRPr="00C75E3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p</w:t>
      </w:r>
      <w:proofErr w:type="spellStart"/>
      <w:r w:rsidRPr="00C75E39">
        <w:rPr>
          <w:szCs w:val="28"/>
        </w:rPr>
        <w:t>honeNumber</w:t>
      </w:r>
      <w:proofErr w:type="spellEnd"/>
      <w:r w:rsidRPr="00C75E39">
        <w:rPr>
          <w:szCs w:val="28"/>
        </w:rPr>
        <w:t xml:space="preserve"> – </w:t>
      </w:r>
      <w:r>
        <w:rPr>
          <w:szCs w:val="28"/>
        </w:rPr>
        <w:t xml:space="preserve">телефонный номер </w:t>
      </w:r>
      <w:r>
        <w:rPr>
          <w:szCs w:val="28"/>
        </w:rPr>
        <w:t>избирателя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E7E6125" w14:textId="29C679BE" w:rsid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  <w:lang w:val="en-US"/>
        </w:rPr>
        <w:t>e</w:t>
      </w:r>
      <w:r>
        <w:rPr>
          <w:szCs w:val="28"/>
          <w:lang w:val="en-US"/>
        </w:rPr>
        <w:t>mail</w:t>
      </w:r>
      <w:r w:rsidRPr="00C75E39">
        <w:rPr>
          <w:szCs w:val="28"/>
        </w:rPr>
        <w:t xml:space="preserve"> </w:t>
      </w:r>
      <w:r>
        <w:rPr>
          <w:szCs w:val="28"/>
        </w:rPr>
        <w:t>–</w:t>
      </w:r>
      <w:r w:rsidRPr="00C75E39">
        <w:rPr>
          <w:szCs w:val="28"/>
        </w:rPr>
        <w:t xml:space="preserve"> </w:t>
      </w:r>
      <w:r>
        <w:rPr>
          <w:szCs w:val="28"/>
        </w:rPr>
        <w:t xml:space="preserve">электронный адрес </w:t>
      </w:r>
      <w:r>
        <w:rPr>
          <w:szCs w:val="28"/>
        </w:rPr>
        <w:t>избирателя</w:t>
      </w:r>
      <w:r w:rsidR="001B4BD3">
        <w:rPr>
          <w:szCs w:val="28"/>
        </w:rPr>
        <w:t xml:space="preserve">. Простой атрибут. </w:t>
      </w:r>
      <w:r w:rsidRPr="00C75E39">
        <w:rPr>
          <w:szCs w:val="28"/>
        </w:rPr>
        <w:t xml:space="preserve">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>: 1.</w:t>
      </w:r>
    </w:p>
    <w:p w14:paraId="0554AB28" w14:textId="0077E8FC" w:rsid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 w:rsidRPr="003C00F8">
        <w:rPr>
          <w:szCs w:val="28"/>
        </w:rPr>
        <w:lastRenderedPageBreak/>
        <w:t>VOTING_STATION</w:t>
      </w:r>
      <w:r w:rsidRPr="00B616DA">
        <w:rPr>
          <w:szCs w:val="28"/>
        </w:rPr>
        <w:t xml:space="preserve"> </w:t>
      </w:r>
      <w:r>
        <w:rPr>
          <w:szCs w:val="28"/>
        </w:rPr>
        <w:t>–</w:t>
      </w:r>
      <w:r w:rsidRPr="003C00F8">
        <w:rPr>
          <w:szCs w:val="28"/>
        </w:rPr>
        <w:t xml:space="preserve"> </w:t>
      </w:r>
      <w:r>
        <w:rPr>
          <w:szCs w:val="28"/>
        </w:rPr>
        <w:t>избирательный участок</w:t>
      </w:r>
      <w:r w:rsidRPr="00B616DA">
        <w:rPr>
          <w:szCs w:val="28"/>
        </w:rPr>
        <w:t xml:space="preserve">, </w:t>
      </w:r>
      <w:r>
        <w:rPr>
          <w:szCs w:val="28"/>
        </w:rPr>
        <w:t>на котором будет голосовать избиратель</w:t>
      </w:r>
      <w:r w:rsidRPr="00B616DA">
        <w:rPr>
          <w:szCs w:val="28"/>
        </w:rPr>
        <w:t xml:space="preserve">. </w:t>
      </w:r>
      <w:r>
        <w:rPr>
          <w:szCs w:val="28"/>
        </w:rPr>
        <w:t>Объектный атрибут</w:t>
      </w:r>
      <w:r w:rsidRPr="00B616DA">
        <w:rPr>
          <w:szCs w:val="28"/>
        </w:rPr>
        <w:t xml:space="preserve">. </w:t>
      </w:r>
      <w:r>
        <w:rPr>
          <w:szCs w:val="28"/>
        </w:rPr>
        <w:t>Минимальное кардинальное число:</w:t>
      </w:r>
      <w:r w:rsidRPr="00C75E39">
        <w:rPr>
          <w:szCs w:val="28"/>
        </w:rPr>
        <w:t xml:space="preserve"> 1, </w:t>
      </w:r>
      <w:r>
        <w:rPr>
          <w:szCs w:val="28"/>
        </w:rPr>
        <w:t>максимальное кардинальное число</w:t>
      </w:r>
      <w:r w:rsidRPr="00C75E39">
        <w:rPr>
          <w:szCs w:val="28"/>
        </w:rPr>
        <w:t xml:space="preserve">: </w:t>
      </w:r>
      <w:r>
        <w:rPr>
          <w:szCs w:val="28"/>
        </w:rPr>
        <w:t>1</w:t>
      </w:r>
      <w:r w:rsidRPr="00B616DA">
        <w:rPr>
          <w:szCs w:val="28"/>
        </w:rPr>
        <w:t xml:space="preserve">, </w:t>
      </w:r>
      <w:r>
        <w:rPr>
          <w:szCs w:val="28"/>
        </w:rPr>
        <w:t xml:space="preserve">так </w:t>
      </w:r>
      <w:r w:rsidR="00BE5101">
        <w:rPr>
          <w:szCs w:val="28"/>
        </w:rPr>
        <w:t>избиратель</w:t>
      </w:r>
      <w:r>
        <w:rPr>
          <w:szCs w:val="28"/>
        </w:rPr>
        <w:t xml:space="preserve"> может строго голосовать только на </w:t>
      </w:r>
      <w:r w:rsidR="00BE5101">
        <w:rPr>
          <w:szCs w:val="28"/>
        </w:rPr>
        <w:t>одном</w:t>
      </w:r>
      <w:r>
        <w:rPr>
          <w:szCs w:val="28"/>
        </w:rPr>
        <w:t xml:space="preserve"> избирательном участке</w:t>
      </w:r>
      <w:r w:rsidR="00BE5101" w:rsidRPr="00BE5101">
        <w:rPr>
          <w:szCs w:val="28"/>
        </w:rPr>
        <w:t xml:space="preserve">, </w:t>
      </w:r>
      <w:r w:rsidR="00BE5101">
        <w:rPr>
          <w:szCs w:val="28"/>
        </w:rPr>
        <w:t xml:space="preserve">в </w:t>
      </w:r>
      <w:proofErr w:type="spellStart"/>
      <w:r w:rsidR="00BE5101">
        <w:rPr>
          <w:szCs w:val="28"/>
        </w:rPr>
        <w:t>соотвествии</w:t>
      </w:r>
      <w:proofErr w:type="spellEnd"/>
      <w:r w:rsidR="00BE5101">
        <w:rPr>
          <w:szCs w:val="28"/>
        </w:rPr>
        <w:t xml:space="preserve"> с требованиями</w:t>
      </w:r>
      <w:r w:rsidRPr="00C84BF9">
        <w:rPr>
          <w:szCs w:val="28"/>
        </w:rPr>
        <w:t>.</w:t>
      </w:r>
    </w:p>
    <w:p w14:paraId="49D93FB5" w14:textId="477A4221" w:rsidR="000B4366" w:rsidRPr="00C84BF9" w:rsidRDefault="00C84BF9" w:rsidP="00C84BF9">
      <w:pPr>
        <w:pStyle w:val="af0"/>
        <w:numPr>
          <w:ilvl w:val="1"/>
          <w:numId w:val="7"/>
        </w:numPr>
        <w:spacing w:line="360" w:lineRule="auto"/>
        <w:jc w:val="both"/>
        <w:rPr>
          <w:szCs w:val="28"/>
        </w:rPr>
      </w:pPr>
      <w:r w:rsidRPr="00C84BF9">
        <w:rPr>
          <w:szCs w:val="28"/>
          <w:lang w:val="en-US"/>
        </w:rPr>
        <w:t>DISTRICT</w:t>
      </w:r>
      <w:r w:rsidRPr="00C84BF9">
        <w:rPr>
          <w:szCs w:val="28"/>
        </w:rPr>
        <w:t xml:space="preserve"> – округ, за кандидатов от которого голосует избиратель. Объектный атрибут.  Минимальное кардинальное число: 1, максимальное кардинальное число: 1., так как </w:t>
      </w:r>
      <w:r>
        <w:rPr>
          <w:szCs w:val="28"/>
        </w:rPr>
        <w:t xml:space="preserve">избиратель строго соответствует </w:t>
      </w:r>
      <w:r w:rsidR="00BE5101">
        <w:rPr>
          <w:szCs w:val="28"/>
        </w:rPr>
        <w:t>один</w:t>
      </w:r>
      <w:r>
        <w:rPr>
          <w:szCs w:val="28"/>
        </w:rPr>
        <w:t xml:space="preserve"> округ</w:t>
      </w:r>
      <w:r w:rsidRPr="00C84BF9">
        <w:rPr>
          <w:szCs w:val="28"/>
        </w:rPr>
        <w:t xml:space="preserve">, </w:t>
      </w:r>
      <w:r>
        <w:rPr>
          <w:szCs w:val="28"/>
        </w:rPr>
        <w:t>определяемый его пропиской</w:t>
      </w:r>
      <w:r w:rsidRPr="00C84BF9">
        <w:rPr>
          <w:szCs w:val="28"/>
        </w:rPr>
        <w:t>.</w:t>
      </w:r>
    </w:p>
    <w:p w14:paraId="2E6DD181" w14:textId="0CB76772" w:rsidR="000B4366" w:rsidRDefault="00C84BF9" w:rsidP="00C84BF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083CE1" wp14:editId="222DA33D">
            <wp:extent cx="6058124" cy="32442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48" cy="32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1808" w14:textId="323D4CD6" w:rsidR="000B4366" w:rsidRPr="00E65D68" w:rsidRDefault="00EF748C" w:rsidP="00E65D68">
      <w:pPr>
        <w:spacing w:line="360" w:lineRule="auto"/>
        <w:jc w:val="center"/>
      </w:pPr>
      <w:r>
        <w:rPr>
          <w:sz w:val="24"/>
          <w:szCs w:val="24"/>
          <w:lang w:eastAsia="ru-RU"/>
        </w:rPr>
        <w:t xml:space="preserve">Рис. 1 </w:t>
      </w:r>
      <w:r w:rsidR="00C84BF9">
        <w:rPr>
          <w:sz w:val="24"/>
          <w:szCs w:val="24"/>
          <w:lang w:eastAsia="ru-RU"/>
        </w:rPr>
        <w:t>Семантическая модель</w:t>
      </w:r>
    </w:p>
    <w:sectPr w:rsidR="000B4366" w:rsidRPr="00E65D68">
      <w:footerReference w:type="default" r:id="rId10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DE11" w14:textId="77777777" w:rsidR="008C1FB5" w:rsidRDefault="008C1FB5">
      <w:pPr>
        <w:spacing w:after="0" w:line="240" w:lineRule="auto"/>
      </w:pPr>
      <w:r>
        <w:separator/>
      </w:r>
    </w:p>
  </w:endnote>
  <w:endnote w:type="continuationSeparator" w:id="0">
    <w:p w14:paraId="15BAC967" w14:textId="77777777" w:rsidR="008C1FB5" w:rsidRDefault="008C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548600"/>
      <w:docPartObj>
        <w:docPartGallery w:val="Page Numbers (Bottom of Page)"/>
        <w:docPartUnique/>
      </w:docPartObj>
    </w:sdtPr>
    <w:sdtEndPr/>
    <w:sdtContent>
      <w:p w14:paraId="4A7E8787" w14:textId="77777777" w:rsidR="000B4366" w:rsidRDefault="00EF748C">
        <w:pPr>
          <w:pStyle w:val="af3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32210D2" w14:textId="77777777" w:rsidR="000B4366" w:rsidRDefault="000B43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E0F6" w14:textId="77777777" w:rsidR="008C1FB5" w:rsidRDefault="008C1FB5">
      <w:pPr>
        <w:spacing w:after="0" w:line="240" w:lineRule="auto"/>
      </w:pPr>
      <w:r>
        <w:separator/>
      </w:r>
    </w:p>
  </w:footnote>
  <w:footnote w:type="continuationSeparator" w:id="0">
    <w:p w14:paraId="0395D871" w14:textId="77777777" w:rsidR="008C1FB5" w:rsidRDefault="008C1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630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7D30DF9"/>
    <w:multiLevelType w:val="hybridMultilevel"/>
    <w:tmpl w:val="6BB4605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7FE427D"/>
    <w:multiLevelType w:val="hybridMultilevel"/>
    <w:tmpl w:val="0FC450A8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42"/>
    <w:rsid w:val="000B4366"/>
    <w:rsid w:val="001B4BD3"/>
    <w:rsid w:val="0027664E"/>
    <w:rsid w:val="00287B0D"/>
    <w:rsid w:val="002F37ED"/>
    <w:rsid w:val="003B0CE7"/>
    <w:rsid w:val="003C00F8"/>
    <w:rsid w:val="00825FD0"/>
    <w:rsid w:val="008C1FB5"/>
    <w:rsid w:val="00A81342"/>
    <w:rsid w:val="00B616DA"/>
    <w:rsid w:val="00BE5101"/>
    <w:rsid w:val="00C75E39"/>
    <w:rsid w:val="00C84BF9"/>
    <w:rsid w:val="00E65D68"/>
    <w:rsid w:val="00EF748C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474CD"/>
  <w15:docId w15:val="{44874C09-11FA-DB4B-9038-9853C19D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styleId="a6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5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bnstr/Library/Group%20Containers/UBF8T346G9.Office/User%20Content.localized/Templates.localized/database%20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 lab.dotx</Template>
  <TotalTime>63</TotalTime>
  <Pages>9</Pages>
  <Words>1189</Words>
  <Characters>8162</Characters>
  <Application>Microsoft Office Word</Application>
  <DocSecurity>0</DocSecurity>
  <Lines>136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Афанасьева Мария Сергеевна</cp:lastModifiedBy>
  <cp:revision>2</cp:revision>
  <dcterms:created xsi:type="dcterms:W3CDTF">2021-10-12T09:11:00Z</dcterms:created>
  <dcterms:modified xsi:type="dcterms:W3CDTF">2021-10-12T10:28:00Z</dcterms:modified>
  <dc:language>ru-RU</dc:language>
</cp:coreProperties>
</file>