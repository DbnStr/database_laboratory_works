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8" w:type="dxa"/>
        <w:tblLayout w:type="fixed"/>
        <w:tblLook w:val="04A0" w:firstRow="1" w:lastRow="0" w:firstColumn="1" w:lastColumn="0" w:noHBand="0" w:noVBand="1"/>
      </w:tblPr>
      <w:tblGrid>
        <w:gridCol w:w="1386"/>
        <w:gridCol w:w="8242"/>
      </w:tblGrid>
      <w:tr w:rsidR="000B4366" w14:paraId="1DF5C12B" w14:textId="77777777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BD33" w14:textId="77777777" w:rsidR="000B4366" w:rsidRDefault="00EF748C">
            <w:pPr>
              <w:widowControl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" behindDoc="0" locked="0" layoutInCell="1" allowOverlap="1" wp14:anchorId="73C58C6C" wp14:editId="7CA90E8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3" y="0"/>
                      <wp:lineTo x="-23" y="21327"/>
                      <wp:lineTo x="21298" y="21327"/>
                      <wp:lineTo x="21298" y="0"/>
                      <wp:lineTo x="-23" y="0"/>
                    </wp:wrapPolygon>
                  </wp:wrapTight>
                  <wp:docPr id="1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78228625"/>
            <w:bookmarkEnd w:id="0"/>
          </w:p>
        </w:tc>
        <w:tc>
          <w:tcPr>
            <w:tcW w:w="8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D2797" w14:textId="77777777"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4284B26F" w14:textId="77777777"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77BE1959" w14:textId="77777777"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52DF610B" w14:textId="77777777" w:rsidR="000B4366" w:rsidRDefault="00EF748C">
            <w:pPr>
              <w:widowControl w:val="0"/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5E9ACA9F" w14:textId="77777777" w:rsidR="000B4366" w:rsidRDefault="00EF748C">
            <w:pPr>
              <w:widowControl w:val="0"/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 xml:space="preserve">имени </w:t>
            </w:r>
            <w:proofErr w:type="gramStart"/>
            <w:r>
              <w:rPr>
                <w:rFonts w:eastAsia="Times New Roman" w:cs="Times New Roman"/>
                <w:b/>
                <w:sz w:val="24"/>
                <w:szCs w:val="20"/>
              </w:rPr>
              <w:t>Н.Э.</w:t>
            </w:r>
            <w:proofErr w:type="gramEnd"/>
            <w:r>
              <w:rPr>
                <w:rFonts w:eastAsia="Times New Roman" w:cs="Times New Roman"/>
                <w:b/>
                <w:sz w:val="24"/>
                <w:szCs w:val="20"/>
              </w:rPr>
              <w:t xml:space="preserve"> Баумана</w:t>
            </w:r>
          </w:p>
          <w:p w14:paraId="735C179E" w14:textId="77777777"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2F02EAC8" w14:textId="77777777"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 xml:space="preserve">(МГТУ им. </w:t>
            </w:r>
            <w:proofErr w:type="gramStart"/>
            <w:r>
              <w:rPr>
                <w:rFonts w:eastAsia="Times New Roman" w:cs="Times New Roman"/>
                <w:b/>
                <w:sz w:val="24"/>
                <w:szCs w:val="20"/>
              </w:rPr>
              <w:t>Н.Э.</w:t>
            </w:r>
            <w:proofErr w:type="gramEnd"/>
            <w:r>
              <w:rPr>
                <w:rFonts w:eastAsia="Times New Roman" w:cs="Times New Roman"/>
                <w:b/>
                <w:sz w:val="24"/>
                <w:szCs w:val="20"/>
              </w:rPr>
              <w:t xml:space="preserve"> Баумана)</w:t>
            </w:r>
          </w:p>
        </w:tc>
      </w:tr>
    </w:tbl>
    <w:p w14:paraId="78003F2C" w14:textId="77777777" w:rsidR="000B4366" w:rsidRDefault="000B4366">
      <w:pPr>
        <w:pBdr>
          <w:bottom w:val="thinThickSmallGap" w:sz="24" w:space="1" w:color="000000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</w:rPr>
      </w:pPr>
    </w:p>
    <w:p w14:paraId="3C846FCC" w14:textId="77777777" w:rsidR="000B4366" w:rsidRDefault="000B4366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</w:rPr>
      </w:pPr>
    </w:p>
    <w:p w14:paraId="3FC1C5D8" w14:textId="77777777" w:rsidR="000B4366" w:rsidRDefault="00EF748C">
      <w:pPr>
        <w:spacing w:after="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 w:val="24"/>
          <w:szCs w:val="20"/>
        </w:rPr>
        <w:t xml:space="preserve">ФАКУЛЬТЕТ </w:t>
      </w:r>
      <w:r>
        <w:rPr>
          <w:rFonts w:eastAsia="Times New Roman" w:cs="Times New Roman"/>
          <w:sz w:val="24"/>
          <w:szCs w:val="24"/>
          <w:u w:val="single"/>
        </w:rPr>
        <w:t xml:space="preserve">Информатики и систем управления                                            </w:t>
      </w:r>
    </w:p>
    <w:p w14:paraId="07CFB60E" w14:textId="77777777" w:rsidR="000B4366" w:rsidRDefault="000B4366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14:paraId="4687EE9C" w14:textId="77777777" w:rsidR="000B4366" w:rsidRDefault="00EF748C">
      <w:pPr>
        <w:spacing w:after="0" w:line="240" w:lineRule="auto"/>
        <w:rPr>
          <w:rFonts w:eastAsia="Times New Roman" w:cs="Times New Roman"/>
          <w:iCs/>
          <w:sz w:val="24"/>
          <w:szCs w:val="20"/>
          <w:u w:val="single"/>
        </w:rPr>
      </w:pPr>
      <w:r>
        <w:rPr>
          <w:rFonts w:eastAsia="Times New Roman" w:cs="Times New Roman"/>
          <w:sz w:val="24"/>
          <w:szCs w:val="20"/>
        </w:rPr>
        <w:t xml:space="preserve">КАФЕДРА </w:t>
      </w:r>
      <w:r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14:paraId="67D9A100" w14:textId="77777777" w:rsidR="000B4366" w:rsidRDefault="000B4366">
      <w:pPr>
        <w:spacing w:after="0" w:line="240" w:lineRule="auto"/>
        <w:rPr>
          <w:rFonts w:eastAsia="Times New Roman" w:cs="Times New Roman"/>
          <w:i/>
          <w:sz w:val="24"/>
          <w:szCs w:val="20"/>
        </w:rPr>
      </w:pPr>
    </w:p>
    <w:p w14:paraId="23025E09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2CDE3B5D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4982C2F" w14:textId="7A48BC93" w:rsidR="000B4366" w:rsidRPr="000C4DE9" w:rsidRDefault="00EF748C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ЛАБОРАТОРНАЯ РАБОТА № </w:t>
      </w:r>
      <w:r w:rsidR="000C4DE9" w:rsidRPr="000C4DE9">
        <w:rPr>
          <w:rFonts w:eastAsia="Times New Roman" w:cs="Times New Roman"/>
          <w:b/>
          <w:szCs w:val="28"/>
        </w:rPr>
        <w:t>3</w:t>
      </w:r>
    </w:p>
    <w:p w14:paraId="3CE3F944" w14:textId="77777777" w:rsidR="000B4366" w:rsidRDefault="000B4366">
      <w:pPr>
        <w:jc w:val="center"/>
        <w:rPr>
          <w:rFonts w:eastAsia="Times New Roman" w:cs="Times New Roman"/>
          <w:b/>
          <w:szCs w:val="28"/>
        </w:rPr>
      </w:pPr>
    </w:p>
    <w:p w14:paraId="10DE78A7" w14:textId="77777777" w:rsidR="000B4366" w:rsidRDefault="00EF748C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ПО КУРСУ:</w:t>
      </w:r>
    </w:p>
    <w:p w14:paraId="41C75511" w14:textId="77777777" w:rsidR="000B4366" w:rsidRDefault="000B4366">
      <w:pPr>
        <w:jc w:val="center"/>
        <w:rPr>
          <w:rFonts w:eastAsia="Times New Roman" w:cs="Times New Roman"/>
          <w:b/>
          <w:szCs w:val="28"/>
        </w:rPr>
      </w:pPr>
    </w:p>
    <w:p w14:paraId="17174213" w14:textId="77777777" w:rsidR="000B4366" w:rsidRDefault="00EF748C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i/>
          <w:sz w:val="48"/>
          <w:szCs w:val="48"/>
        </w:rPr>
        <w:t>«БАЗЫ ДАННЫХ»</w:t>
      </w:r>
    </w:p>
    <w:p w14:paraId="724E7EA8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485DF63B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57BC115F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4F33E7A" w14:textId="77777777" w:rsidR="000B4366" w:rsidRPr="003B0CE7" w:rsidRDefault="00EF748C">
      <w:pPr>
        <w:spacing w:line="360" w:lineRule="auto"/>
        <w:ind w:left="4956"/>
        <w:rPr>
          <w:rFonts w:eastAsia="Times New Roman" w:cs="Times New Roman"/>
          <w:bCs/>
          <w:i/>
          <w:iCs/>
          <w:szCs w:val="28"/>
        </w:rPr>
      </w:pPr>
      <w:r>
        <w:rPr>
          <w:rFonts w:eastAsia="Times New Roman" w:cs="Times New Roman"/>
          <w:bCs/>
          <w:szCs w:val="28"/>
        </w:rPr>
        <w:t xml:space="preserve">Студент             </w:t>
      </w:r>
      <w:r w:rsidR="003C00F8">
        <w:rPr>
          <w:rFonts w:eastAsia="Times New Roman" w:cs="Times New Roman"/>
          <w:bCs/>
          <w:i/>
          <w:iCs/>
          <w:szCs w:val="28"/>
        </w:rPr>
        <w:t xml:space="preserve">Пичугин </w:t>
      </w:r>
      <w:proofErr w:type="gramStart"/>
      <w:r w:rsidR="003C00F8">
        <w:rPr>
          <w:rFonts w:eastAsia="Times New Roman" w:cs="Times New Roman"/>
          <w:bCs/>
          <w:i/>
          <w:iCs/>
          <w:szCs w:val="28"/>
        </w:rPr>
        <w:t>А</w:t>
      </w:r>
      <w:r w:rsidR="003C00F8" w:rsidRPr="003C00F8">
        <w:rPr>
          <w:rFonts w:eastAsia="Times New Roman" w:cs="Times New Roman"/>
          <w:bCs/>
          <w:i/>
          <w:iCs/>
          <w:szCs w:val="28"/>
        </w:rPr>
        <w:t>.</w:t>
      </w:r>
      <w:r w:rsidR="003C00F8">
        <w:rPr>
          <w:rFonts w:eastAsia="Times New Roman" w:cs="Times New Roman"/>
          <w:bCs/>
          <w:i/>
          <w:iCs/>
          <w:szCs w:val="28"/>
        </w:rPr>
        <w:t>А</w:t>
      </w:r>
      <w:r w:rsidR="003C00F8" w:rsidRPr="003B0CE7">
        <w:rPr>
          <w:rFonts w:eastAsia="Times New Roman" w:cs="Times New Roman"/>
          <w:bCs/>
          <w:i/>
          <w:iCs/>
          <w:szCs w:val="28"/>
        </w:rPr>
        <w:t>.</w:t>
      </w:r>
      <w:proofErr w:type="gramEnd"/>
    </w:p>
    <w:p w14:paraId="62B0CDC6" w14:textId="77777777" w:rsidR="000B4366" w:rsidRDefault="00EF748C">
      <w:pPr>
        <w:spacing w:line="360" w:lineRule="auto"/>
        <w:ind w:left="4956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Преподаватель </w:t>
      </w:r>
      <w:r>
        <w:rPr>
          <w:rFonts w:eastAsia="Times New Roman" w:cs="Times New Roman"/>
          <w:bCs/>
          <w:i/>
          <w:iCs/>
          <w:szCs w:val="28"/>
        </w:rPr>
        <w:t xml:space="preserve">Вишняков </w:t>
      </w:r>
      <w:proofErr w:type="gramStart"/>
      <w:r>
        <w:rPr>
          <w:rFonts w:eastAsia="Times New Roman" w:cs="Times New Roman"/>
          <w:bCs/>
          <w:i/>
          <w:iCs/>
          <w:szCs w:val="28"/>
        </w:rPr>
        <w:t>И.Э.</w:t>
      </w:r>
      <w:proofErr w:type="gramEnd"/>
    </w:p>
    <w:p w14:paraId="33D2FDA5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40597F2E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4470D231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373C6A68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3CAF1FF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3BB291CA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4C8FB72B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4072BCB8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CBEBF5B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CBFB7BD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31F8918C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7F47111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7A25E68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5B0CB5B0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11A30F16" w14:textId="77777777" w:rsidR="000B4366" w:rsidRDefault="00EF748C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t>Москва, 2021 г.</w:t>
      </w:r>
    </w:p>
    <w:bookmarkStart w:id="1" w:name="_Toc87355743" w:displacedByCustomXml="next"/>
    <w:sdt>
      <w:sdtPr>
        <w:rPr>
          <w:rFonts w:eastAsiaTheme="minorHAnsi" w:cstheme="minorBidi"/>
          <w:b w:val="0"/>
          <w:szCs w:val="22"/>
          <w:lang w:eastAsia="en-US"/>
        </w:rPr>
        <w:id w:val="-1366826258"/>
        <w:docPartObj>
          <w:docPartGallery w:val="Table of Contents"/>
          <w:docPartUnique/>
        </w:docPartObj>
      </w:sdtPr>
      <w:sdtEndPr/>
      <w:sdtContent>
        <w:p w14:paraId="378672EB" w14:textId="77777777" w:rsidR="000B4366" w:rsidRDefault="00EF748C" w:rsidP="000C4DE9">
          <w:pPr>
            <w:pStyle w:val="af1"/>
            <w:numPr>
              <w:ilvl w:val="0"/>
              <w:numId w:val="0"/>
            </w:numPr>
            <w:ind w:left="432" w:hanging="432"/>
            <w:jc w:val="center"/>
            <w:rPr>
              <w:rFonts w:cs="Times New Roman"/>
              <w:caps/>
              <w:szCs w:val="28"/>
            </w:rPr>
          </w:pPr>
          <w:r>
            <w:rPr>
              <w:rFonts w:cs="Times New Roman"/>
              <w:caps/>
              <w:szCs w:val="28"/>
            </w:rPr>
            <w:t>Оглавление</w:t>
          </w:r>
          <w:bookmarkEnd w:id="1"/>
        </w:p>
        <w:p w14:paraId="3BF3767D" w14:textId="77777777" w:rsidR="000B4366" w:rsidRDefault="000B4366">
          <w:pPr>
            <w:rPr>
              <w:rFonts w:cs="Times New Roman"/>
              <w:szCs w:val="28"/>
              <w:lang w:eastAsia="ru-RU"/>
            </w:rPr>
          </w:pPr>
        </w:p>
        <w:p w14:paraId="641D257C" w14:textId="6981450A" w:rsidR="00E250AE" w:rsidRDefault="00EF748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rPr>
              <w:bCs/>
              <w:webHidden/>
            </w:rPr>
            <w:instrText>TOC \z \o "1-3" \u \h</w:instrText>
          </w:r>
          <w:r>
            <w:rPr>
              <w:bCs/>
            </w:rPr>
            <w:fldChar w:fldCharType="separate"/>
          </w:r>
          <w:hyperlink w:anchor="_Toc87355743" w:history="1">
            <w:r w:rsidR="00E250AE" w:rsidRPr="00B4204E">
              <w:rPr>
                <w:rStyle w:val="af6"/>
                <w:rFonts w:cs="Times New Roman"/>
                <w:caps/>
                <w:noProof/>
              </w:rPr>
              <w:t>Оглавление</w:t>
            </w:r>
            <w:r w:rsidR="00E250AE">
              <w:rPr>
                <w:noProof/>
                <w:webHidden/>
              </w:rPr>
              <w:tab/>
            </w:r>
            <w:r w:rsidR="00E250AE">
              <w:rPr>
                <w:noProof/>
                <w:webHidden/>
              </w:rPr>
              <w:fldChar w:fldCharType="begin"/>
            </w:r>
            <w:r w:rsidR="00E250AE">
              <w:rPr>
                <w:noProof/>
                <w:webHidden/>
              </w:rPr>
              <w:instrText xml:space="preserve"> PAGEREF _Toc87355743 \h </w:instrText>
            </w:r>
            <w:r w:rsidR="00E250AE">
              <w:rPr>
                <w:noProof/>
                <w:webHidden/>
              </w:rPr>
            </w:r>
            <w:r w:rsidR="00E250AE">
              <w:rPr>
                <w:noProof/>
                <w:webHidden/>
              </w:rPr>
              <w:fldChar w:fldCharType="separate"/>
            </w:r>
            <w:r w:rsidR="00E250AE">
              <w:rPr>
                <w:noProof/>
                <w:webHidden/>
              </w:rPr>
              <w:t>2</w:t>
            </w:r>
            <w:r w:rsidR="00E250AE">
              <w:rPr>
                <w:noProof/>
                <w:webHidden/>
              </w:rPr>
              <w:fldChar w:fldCharType="end"/>
            </w:r>
          </w:hyperlink>
        </w:p>
        <w:p w14:paraId="4D33F889" w14:textId="177138A6" w:rsidR="00E250AE" w:rsidRDefault="00C259B1">
          <w:pPr>
            <w:pStyle w:val="1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87355744" w:history="1">
            <w:r w:rsidR="00E250AE" w:rsidRPr="00B4204E">
              <w:rPr>
                <w:rStyle w:val="af6"/>
                <w:noProof/>
              </w:rPr>
              <w:t>1</w:t>
            </w:r>
            <w:r w:rsidR="00E250AE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E250AE" w:rsidRPr="00B4204E">
              <w:rPr>
                <w:rStyle w:val="af6"/>
                <w:noProof/>
              </w:rPr>
              <w:t>Постановка задачи</w:t>
            </w:r>
            <w:r w:rsidR="00E250AE">
              <w:rPr>
                <w:noProof/>
                <w:webHidden/>
              </w:rPr>
              <w:tab/>
            </w:r>
            <w:r w:rsidR="00E250AE">
              <w:rPr>
                <w:noProof/>
                <w:webHidden/>
              </w:rPr>
              <w:fldChar w:fldCharType="begin"/>
            </w:r>
            <w:r w:rsidR="00E250AE">
              <w:rPr>
                <w:noProof/>
                <w:webHidden/>
              </w:rPr>
              <w:instrText xml:space="preserve"> PAGEREF _Toc87355744 \h </w:instrText>
            </w:r>
            <w:r w:rsidR="00E250AE">
              <w:rPr>
                <w:noProof/>
                <w:webHidden/>
              </w:rPr>
            </w:r>
            <w:r w:rsidR="00E250AE">
              <w:rPr>
                <w:noProof/>
                <w:webHidden/>
              </w:rPr>
              <w:fldChar w:fldCharType="separate"/>
            </w:r>
            <w:r w:rsidR="00E250AE">
              <w:rPr>
                <w:noProof/>
                <w:webHidden/>
              </w:rPr>
              <w:t>3</w:t>
            </w:r>
            <w:r w:rsidR="00E250AE">
              <w:rPr>
                <w:noProof/>
                <w:webHidden/>
              </w:rPr>
              <w:fldChar w:fldCharType="end"/>
            </w:r>
          </w:hyperlink>
        </w:p>
        <w:p w14:paraId="5DD28E96" w14:textId="0E8FE4A9" w:rsidR="00E250AE" w:rsidRDefault="00C259B1">
          <w:pPr>
            <w:pStyle w:val="1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87355745" w:history="1">
            <w:r w:rsidR="00E250AE" w:rsidRPr="00B4204E">
              <w:rPr>
                <w:rStyle w:val="af6"/>
                <w:noProof/>
              </w:rPr>
              <w:t>2</w:t>
            </w:r>
            <w:r w:rsidR="00E250AE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E250AE" w:rsidRPr="00B4204E">
              <w:rPr>
                <w:rStyle w:val="af6"/>
                <w:noProof/>
              </w:rPr>
              <w:t>Практическая реализация</w:t>
            </w:r>
            <w:r w:rsidR="00E250AE">
              <w:rPr>
                <w:noProof/>
                <w:webHidden/>
              </w:rPr>
              <w:tab/>
            </w:r>
            <w:r w:rsidR="00E250AE">
              <w:rPr>
                <w:noProof/>
                <w:webHidden/>
              </w:rPr>
              <w:fldChar w:fldCharType="begin"/>
            </w:r>
            <w:r w:rsidR="00E250AE">
              <w:rPr>
                <w:noProof/>
                <w:webHidden/>
              </w:rPr>
              <w:instrText xml:space="preserve"> PAGEREF _Toc87355745 \h </w:instrText>
            </w:r>
            <w:r w:rsidR="00E250AE">
              <w:rPr>
                <w:noProof/>
                <w:webHidden/>
              </w:rPr>
            </w:r>
            <w:r w:rsidR="00E250AE">
              <w:rPr>
                <w:noProof/>
                <w:webHidden/>
              </w:rPr>
              <w:fldChar w:fldCharType="separate"/>
            </w:r>
            <w:r w:rsidR="00E250AE">
              <w:rPr>
                <w:noProof/>
                <w:webHidden/>
              </w:rPr>
              <w:t>4</w:t>
            </w:r>
            <w:r w:rsidR="00E250AE">
              <w:rPr>
                <w:noProof/>
                <w:webHidden/>
              </w:rPr>
              <w:fldChar w:fldCharType="end"/>
            </w:r>
          </w:hyperlink>
        </w:p>
        <w:p w14:paraId="71B50321" w14:textId="2F215E06" w:rsidR="00E250AE" w:rsidRDefault="00C259B1">
          <w:pPr>
            <w:pStyle w:val="21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87355746" w:history="1">
            <w:r w:rsidR="00E250AE" w:rsidRPr="00B4204E">
              <w:rPr>
                <w:rStyle w:val="af6"/>
                <w:noProof/>
              </w:rPr>
              <w:t>2.1</w:t>
            </w:r>
            <w:r w:rsidR="00E250AE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E250AE" w:rsidRPr="00B4204E">
              <w:rPr>
                <w:rStyle w:val="af6"/>
                <w:noProof/>
              </w:rPr>
              <w:t>Преобразование модели “сущность-связь” в реляционную</w:t>
            </w:r>
            <w:r w:rsidR="00E250AE">
              <w:rPr>
                <w:noProof/>
                <w:webHidden/>
              </w:rPr>
              <w:tab/>
            </w:r>
            <w:r w:rsidR="00E250AE">
              <w:rPr>
                <w:noProof/>
                <w:webHidden/>
              </w:rPr>
              <w:fldChar w:fldCharType="begin"/>
            </w:r>
            <w:r w:rsidR="00E250AE">
              <w:rPr>
                <w:noProof/>
                <w:webHidden/>
              </w:rPr>
              <w:instrText xml:space="preserve"> PAGEREF _Toc87355746 \h </w:instrText>
            </w:r>
            <w:r w:rsidR="00E250AE">
              <w:rPr>
                <w:noProof/>
                <w:webHidden/>
              </w:rPr>
            </w:r>
            <w:r w:rsidR="00E250AE">
              <w:rPr>
                <w:noProof/>
                <w:webHidden/>
              </w:rPr>
              <w:fldChar w:fldCharType="separate"/>
            </w:r>
            <w:r w:rsidR="00E250AE">
              <w:rPr>
                <w:noProof/>
                <w:webHidden/>
              </w:rPr>
              <w:t>4</w:t>
            </w:r>
            <w:r w:rsidR="00E250AE">
              <w:rPr>
                <w:noProof/>
                <w:webHidden/>
              </w:rPr>
              <w:fldChar w:fldCharType="end"/>
            </w:r>
          </w:hyperlink>
        </w:p>
        <w:p w14:paraId="7FEB16E1" w14:textId="484605BE" w:rsidR="000B4366" w:rsidRDefault="00EF748C">
          <w:pPr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fldChar w:fldCharType="end"/>
          </w:r>
        </w:p>
      </w:sdtContent>
    </w:sdt>
    <w:p w14:paraId="78D99F89" w14:textId="77777777" w:rsidR="000B4366" w:rsidRDefault="00EF748C">
      <w:pPr>
        <w:spacing w:after="160" w:line="259" w:lineRule="auto"/>
        <w:rPr>
          <w:rFonts w:eastAsiaTheme="majorEastAsia" w:cs="Times New Roman"/>
          <w:b/>
          <w:bCs/>
          <w:szCs w:val="28"/>
        </w:rPr>
      </w:pPr>
      <w:r>
        <w:br w:type="page"/>
      </w:r>
    </w:p>
    <w:p w14:paraId="4FCA4DF8" w14:textId="04291285" w:rsidR="000B4366" w:rsidRDefault="00EF748C" w:rsidP="000C4DE9">
      <w:pPr>
        <w:pStyle w:val="1"/>
      </w:pPr>
      <w:bookmarkStart w:id="2" w:name="_Toc87355744"/>
      <w:r>
        <w:lastRenderedPageBreak/>
        <w:t>Постановка задачи</w:t>
      </w:r>
      <w:bookmarkEnd w:id="2"/>
    </w:p>
    <w:p w14:paraId="7FEFAFF1" w14:textId="73824DF9" w:rsidR="000C4DE9" w:rsidRPr="000C4DE9" w:rsidRDefault="000C4DE9" w:rsidP="000C4DE9">
      <w:pPr>
        <w:numPr>
          <w:ilvl w:val="0"/>
          <w:numId w:val="7"/>
        </w:numPr>
        <w:spacing w:after="160" w:line="259" w:lineRule="auto"/>
        <w:rPr>
          <w:szCs w:val="28"/>
        </w:rPr>
      </w:pPr>
      <w:r w:rsidRPr="000C4DE9">
        <w:rPr>
          <w:szCs w:val="28"/>
        </w:rPr>
        <w:t xml:space="preserve">Преобразовать модель «сущность-связь», созданную в </w:t>
      </w:r>
      <w:proofErr w:type="spellStart"/>
      <w:r w:rsidRPr="000C4DE9">
        <w:rPr>
          <w:szCs w:val="28"/>
        </w:rPr>
        <w:t>лабораторнои</w:t>
      </w:r>
      <w:proofErr w:type="spellEnd"/>
      <w:r w:rsidRPr="000C4DE9">
        <w:rPr>
          <w:szCs w:val="28"/>
        </w:rPr>
        <w:t xml:space="preserve">̆ работе </w:t>
      </w:r>
      <w:r>
        <w:rPr>
          <w:szCs w:val="28"/>
        </w:rPr>
        <w:t>№</w:t>
      </w:r>
      <w:r w:rsidRPr="000C4DE9">
        <w:rPr>
          <w:szCs w:val="28"/>
        </w:rPr>
        <w:t xml:space="preserve">1, в реляционную модель согласно процедуре преобразования. </w:t>
      </w:r>
    </w:p>
    <w:p w14:paraId="367FF3A6" w14:textId="345713CA" w:rsidR="000B4366" w:rsidRPr="000C4DE9" w:rsidRDefault="000C4DE9" w:rsidP="000C4DE9">
      <w:pPr>
        <w:numPr>
          <w:ilvl w:val="0"/>
          <w:numId w:val="7"/>
        </w:numPr>
        <w:spacing w:after="160" w:line="259" w:lineRule="auto"/>
        <w:rPr>
          <w:szCs w:val="28"/>
        </w:rPr>
      </w:pPr>
      <w:r w:rsidRPr="000C4DE9">
        <w:rPr>
          <w:szCs w:val="28"/>
        </w:rPr>
        <w:t xml:space="preserve">Обосновать выбор типов данных, </w:t>
      </w:r>
      <w:proofErr w:type="spellStart"/>
      <w:r w:rsidRPr="000C4DE9">
        <w:rPr>
          <w:szCs w:val="28"/>
        </w:rPr>
        <w:t>ключеи</w:t>
      </w:r>
      <w:proofErr w:type="spellEnd"/>
      <w:r w:rsidRPr="000C4DE9">
        <w:rPr>
          <w:szCs w:val="28"/>
        </w:rPr>
        <w:t xml:space="preserve">̆, правил обеспечения ограничений </w:t>
      </w:r>
      <w:proofErr w:type="spellStart"/>
      <w:r w:rsidRPr="000C4DE9">
        <w:rPr>
          <w:szCs w:val="28"/>
        </w:rPr>
        <w:t>минимальнои</w:t>
      </w:r>
      <w:proofErr w:type="spellEnd"/>
      <w:r w:rsidRPr="000C4DE9">
        <w:rPr>
          <w:szCs w:val="28"/>
        </w:rPr>
        <w:t xml:space="preserve">̆ кардинальности. </w:t>
      </w:r>
      <w:r w:rsidR="00EF748C">
        <w:br w:type="page"/>
      </w:r>
    </w:p>
    <w:p w14:paraId="65B2EFE9" w14:textId="5AAA5799" w:rsidR="000B4366" w:rsidRDefault="00EF748C" w:rsidP="000C4DE9">
      <w:pPr>
        <w:pStyle w:val="1"/>
      </w:pPr>
      <w:bookmarkStart w:id="3" w:name="_Toc87355745"/>
      <w:r>
        <w:lastRenderedPageBreak/>
        <w:t>Практическая реализация</w:t>
      </w:r>
      <w:bookmarkEnd w:id="3"/>
    </w:p>
    <w:p w14:paraId="2488196A" w14:textId="69986C51" w:rsidR="000C4DE9" w:rsidRDefault="000C4DE9" w:rsidP="000C4DE9">
      <w:pPr>
        <w:pStyle w:val="2"/>
      </w:pPr>
      <w:bookmarkStart w:id="4" w:name="_Toc87355746"/>
      <w:r>
        <w:t xml:space="preserve">Преобразование модели </w:t>
      </w:r>
      <w:r w:rsidRPr="000C4DE9">
        <w:t>“</w:t>
      </w:r>
      <w:r>
        <w:t>сущность-связь</w:t>
      </w:r>
      <w:r w:rsidRPr="000C4DE9">
        <w:t>”</w:t>
      </w:r>
      <w:r>
        <w:t xml:space="preserve"> в реляционную</w:t>
      </w:r>
      <w:bookmarkEnd w:id="4"/>
    </w:p>
    <w:p w14:paraId="1780531E" w14:textId="61CD7B50" w:rsidR="000C4DE9" w:rsidRDefault="000C4DE9" w:rsidP="000C4DE9">
      <w:pPr>
        <w:ind w:firstLine="576"/>
      </w:pPr>
      <w:r>
        <w:t xml:space="preserve">На рисунке 1 представлена модель </w:t>
      </w:r>
      <w:r w:rsidRPr="000C4DE9">
        <w:t>“</w:t>
      </w:r>
      <w:r>
        <w:t>сущность-связь</w:t>
      </w:r>
      <w:r w:rsidRPr="000C4DE9">
        <w:t xml:space="preserve">” </w:t>
      </w:r>
      <w:r>
        <w:t>из лабораторной №1</w:t>
      </w:r>
      <w:r w:rsidRPr="000C4DE9">
        <w:t xml:space="preserve">, </w:t>
      </w:r>
      <w:r>
        <w:t>которую требовалось преобразовать в реляционную модель</w:t>
      </w:r>
      <w:r w:rsidRPr="000C4DE9">
        <w:t>.</w:t>
      </w:r>
    </w:p>
    <w:p w14:paraId="23009484" w14:textId="10464687" w:rsidR="000C4DE9" w:rsidRDefault="000C4DE9" w:rsidP="000C4DE9">
      <w:pPr>
        <w:jc w:val="center"/>
      </w:pPr>
      <w:r>
        <w:rPr>
          <w:noProof/>
        </w:rPr>
        <w:drawing>
          <wp:inline distT="0" distB="0" distL="0" distR="0" wp14:anchorId="225268A7" wp14:editId="01BE2A5D">
            <wp:extent cx="6120130" cy="4735195"/>
            <wp:effectExtent l="0" t="0" r="127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7099" w14:textId="49A12129" w:rsidR="000C4DE9" w:rsidRPr="00A17892" w:rsidRDefault="000C4DE9" w:rsidP="000C4DE9">
      <w:pPr>
        <w:jc w:val="center"/>
      </w:pPr>
      <w:r>
        <w:t>Рисунок 1</w:t>
      </w:r>
      <w:r w:rsidRPr="00A17892">
        <w:t xml:space="preserve">. </w:t>
      </w:r>
      <w:r>
        <w:t xml:space="preserve">Модель </w:t>
      </w:r>
      <w:r w:rsidRPr="00A17892">
        <w:t>“</w:t>
      </w:r>
      <w:r>
        <w:t>сущность-связь</w:t>
      </w:r>
      <w:r w:rsidRPr="00A17892">
        <w:t>”.</w:t>
      </w:r>
    </w:p>
    <w:p w14:paraId="4582034D" w14:textId="46273D90" w:rsidR="000C4DE9" w:rsidRDefault="000C4DE9" w:rsidP="000C4DE9">
      <w:r w:rsidRPr="00A17892">
        <w:tab/>
      </w:r>
      <w:r>
        <w:t>Согласно процедуре преобразования для каждой сущности была создана таблица (рисунок 2)</w:t>
      </w:r>
      <w:r w:rsidRPr="000C4DE9">
        <w:t>.</w:t>
      </w:r>
    </w:p>
    <w:p w14:paraId="6A719B0C" w14:textId="77348315" w:rsidR="000C4DE9" w:rsidRDefault="000C4DE9" w:rsidP="000C4DE9">
      <w:pPr>
        <w:jc w:val="center"/>
      </w:pPr>
      <w:r>
        <w:rPr>
          <w:noProof/>
        </w:rPr>
        <w:lastRenderedPageBreak/>
        <w:drawing>
          <wp:inline distT="0" distB="0" distL="0" distR="0" wp14:anchorId="3D20F1E8" wp14:editId="2BCD1F3F">
            <wp:extent cx="5461000" cy="4127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BC9C" w14:textId="39379F87" w:rsidR="000C4DE9" w:rsidRDefault="000C4DE9" w:rsidP="000C4DE9">
      <w:pPr>
        <w:jc w:val="center"/>
      </w:pPr>
      <w:r>
        <w:t>Рисунок 2</w:t>
      </w:r>
      <w:r w:rsidRPr="00A17892">
        <w:t xml:space="preserve">. </w:t>
      </w:r>
      <w:r>
        <w:t>Реляционная модель</w:t>
      </w:r>
      <w:r w:rsidRPr="00A17892">
        <w:t>.</w:t>
      </w:r>
    </w:p>
    <w:p w14:paraId="1DEDC6D0" w14:textId="79B442A8" w:rsidR="000C4DE9" w:rsidRDefault="000C4DE9" w:rsidP="000C4DE9">
      <w:r>
        <w:tab/>
        <w:t>Для каждой таблицы были проделаны следующие шаги</w:t>
      </w:r>
      <w:r w:rsidRPr="000C4DE9">
        <w:t xml:space="preserve"> (</w:t>
      </w:r>
      <w:r>
        <w:t>столбцы для каждой из таблиц со всеми ограничениями приведены в таблице 1)</w:t>
      </w:r>
      <w:r w:rsidRPr="000C4DE9">
        <w:t>:</w:t>
      </w:r>
    </w:p>
    <w:p w14:paraId="7C253029" w14:textId="0C36E3DA" w:rsidR="000C4DE9" w:rsidRDefault="000C4DE9" w:rsidP="000C4DE9">
      <w:pPr>
        <w:pStyle w:val="af0"/>
        <w:numPr>
          <w:ilvl w:val="0"/>
          <w:numId w:val="9"/>
        </w:numPr>
      </w:pPr>
      <w:r>
        <w:t>Определён первичный ключ</w:t>
      </w:r>
      <w:r>
        <w:rPr>
          <w:lang w:val="en-US"/>
        </w:rPr>
        <w:t>.</w:t>
      </w:r>
    </w:p>
    <w:p w14:paraId="500C8AD5" w14:textId="68C7CE15" w:rsidR="000C4DE9" w:rsidRPr="000C4DE9" w:rsidRDefault="000C4DE9" w:rsidP="000C4DE9">
      <w:pPr>
        <w:pStyle w:val="af0"/>
        <w:numPr>
          <w:ilvl w:val="0"/>
          <w:numId w:val="9"/>
        </w:numPr>
      </w:pPr>
      <w:r>
        <w:t>Определены ключи кандидаты</w:t>
      </w:r>
      <w:r>
        <w:rPr>
          <w:lang w:val="en-US"/>
        </w:rPr>
        <w:t>.</w:t>
      </w:r>
    </w:p>
    <w:p w14:paraId="5439F22A" w14:textId="5C9A5284" w:rsidR="000C4DE9" w:rsidRPr="000C4DE9" w:rsidRDefault="000C4DE9" w:rsidP="000C4DE9">
      <w:pPr>
        <w:pStyle w:val="af0"/>
        <w:numPr>
          <w:ilvl w:val="0"/>
          <w:numId w:val="9"/>
        </w:numPr>
      </w:pPr>
      <w:r>
        <w:t>Определены свойства каждого столбца</w:t>
      </w:r>
      <w:r>
        <w:rPr>
          <w:lang w:val="en-US"/>
        </w:rPr>
        <w:t>.</w:t>
      </w:r>
    </w:p>
    <w:p w14:paraId="7044B6FA" w14:textId="3D7E035A" w:rsidR="000C4DE9" w:rsidRPr="000C4DE9" w:rsidRDefault="000C4DE9" w:rsidP="000C4DE9">
      <w:pPr>
        <w:pStyle w:val="af0"/>
        <w:numPr>
          <w:ilvl w:val="0"/>
          <w:numId w:val="9"/>
        </w:numPr>
      </w:pPr>
      <w:r>
        <w:t>Проверена нормализация</w:t>
      </w:r>
      <w:r>
        <w:rPr>
          <w:lang w:val="en-US"/>
        </w:rPr>
        <w:t>.</w:t>
      </w:r>
    </w:p>
    <w:p w14:paraId="265362E5" w14:textId="77777777" w:rsidR="000C4DE9" w:rsidRPr="000C4DE9" w:rsidRDefault="000C4DE9" w:rsidP="000C4DE9">
      <w:pPr>
        <w:pStyle w:val="af0"/>
      </w:pPr>
    </w:p>
    <w:tbl>
      <w:tblPr>
        <w:tblW w:w="1012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5"/>
        <w:gridCol w:w="1288"/>
        <w:gridCol w:w="1645"/>
        <w:gridCol w:w="1625"/>
        <w:gridCol w:w="2992"/>
      </w:tblGrid>
      <w:tr w:rsidR="000C4DE9" w:rsidRPr="000C4DE9" w14:paraId="7E3AB0E7" w14:textId="77777777" w:rsidTr="0092567C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76716C"/>
              <w:right w:val="single" w:sz="6" w:space="0" w:color="FFFFFF"/>
            </w:tcBorders>
            <w:shd w:val="clear" w:color="auto" w:fill="118E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5E345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Column</w:t>
            </w:r>
            <w:proofErr w:type="spellEnd"/>
            <w:r w:rsidRPr="000C4DE9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FFFFFF"/>
              <w:bottom w:val="single" w:sz="6" w:space="0" w:color="76716C"/>
              <w:right w:val="single" w:sz="6" w:space="0" w:color="FFFFFF"/>
            </w:tcBorders>
            <w:shd w:val="clear" w:color="auto" w:fill="118E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C8045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FFFFFF"/>
              <w:bottom w:val="single" w:sz="6" w:space="0" w:color="76716C"/>
              <w:right w:val="single" w:sz="6" w:space="0" w:color="FFFFFF"/>
            </w:tcBorders>
            <w:shd w:val="clear" w:color="auto" w:fill="118E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1A55E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Type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FFFFFF"/>
              <w:bottom w:val="single" w:sz="6" w:space="0" w:color="76716C"/>
              <w:right w:val="single" w:sz="6" w:space="0" w:color="FFFFFF"/>
            </w:tcBorders>
            <w:shd w:val="clear" w:color="auto" w:fill="118E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1D9DF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 xml:space="preserve">NULL </w:t>
            </w:r>
            <w:proofErr w:type="spellStart"/>
            <w:r w:rsidRPr="000C4DE9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status</w:t>
            </w:r>
            <w:proofErr w:type="spellEnd"/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FFFFFF"/>
              <w:bottom w:val="single" w:sz="6" w:space="0" w:color="76716C"/>
              <w:right w:val="single" w:sz="6" w:space="0" w:color="808080"/>
            </w:tcBorders>
            <w:shd w:val="clear" w:color="auto" w:fill="118E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007DE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Remarks</w:t>
            </w:r>
            <w:proofErr w:type="spellEnd"/>
          </w:p>
        </w:tc>
      </w:tr>
      <w:tr w:rsidR="000C4DE9" w:rsidRPr="000C4DE9" w14:paraId="4B82DC45" w14:textId="77777777" w:rsidTr="000C4DE9">
        <w:trPr>
          <w:trHeight w:val="188"/>
          <w:jc w:val="center"/>
        </w:trPr>
        <w:tc>
          <w:tcPr>
            <w:tcW w:w="10125" w:type="dxa"/>
            <w:gridSpan w:val="5"/>
            <w:tcBorders>
              <w:top w:val="single" w:sz="6" w:space="0" w:color="76716C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18548" w14:textId="77777777" w:rsidR="000C4DE9" w:rsidRPr="000C4DE9" w:rsidRDefault="000C4DE9" w:rsidP="000C4DE9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DISTRICT</w:t>
            </w:r>
          </w:p>
        </w:tc>
      </w:tr>
      <w:tr w:rsidR="000C4DE9" w:rsidRPr="000C4DE9" w14:paraId="37FA2C6C" w14:textId="77777777" w:rsidTr="0092567C">
        <w:trPr>
          <w:trHeight w:val="361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916FC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districtNumber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Primary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3AC2B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Primary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0D9BE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DE2C0E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D13B7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C4DE9" w:rsidRPr="000C4DE9" w14:paraId="06B7F346" w14:textId="77777777" w:rsidTr="0092567C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6F604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commisionPhoneNumber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8B592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7A6BC4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char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53437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0FF1E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C4DE9" w:rsidRPr="000C4DE9" w14:paraId="615C5C3F" w14:textId="77777777" w:rsidTr="0092567C">
        <w:trPr>
          <w:trHeight w:val="188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C81F2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commisionEmail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11FFA0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86762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char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2CE4D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1468C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C4DE9" w:rsidRPr="000C4DE9" w14:paraId="61A9F065" w14:textId="77777777" w:rsidTr="0092567C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BD29A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commisionCity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B1F23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6363E" w14:textId="382088BC" w:rsidR="000C4DE9" w:rsidRPr="00A17892" w:rsidRDefault="00A17892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proofErr w:type="gramStart"/>
            <w:r w:rsidR="000C4DE9"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har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MAX)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BA8AA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247D0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C4DE9" w:rsidRPr="000C4DE9" w14:paraId="64A81A11" w14:textId="77777777" w:rsidTr="0092567C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83A04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commisionStreet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697CC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0A5FF9" w14:textId="13D99C27" w:rsidR="000C4DE9" w:rsidRPr="00594CD0" w:rsidRDefault="00594CD0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  <w:r w:rsidR="000C4DE9"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har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MAX)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10BEC2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2D027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C4DE9" w:rsidRPr="000C4DE9" w14:paraId="56B9081D" w14:textId="77777777" w:rsidTr="0092567C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CFD55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commisionHouse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F62B8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CB1990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A098A8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D3BB9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C4DE9" w:rsidRPr="000C4DE9" w14:paraId="2AD58571" w14:textId="77777777" w:rsidTr="000C4DE9">
        <w:trPr>
          <w:trHeight w:val="172"/>
          <w:jc w:val="center"/>
        </w:trPr>
        <w:tc>
          <w:tcPr>
            <w:tcW w:w="1012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92D8F" w14:textId="77777777" w:rsidR="000C4DE9" w:rsidRPr="000C4DE9" w:rsidRDefault="000C4DE9" w:rsidP="000C4DE9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VOTING_STATION</w:t>
            </w:r>
          </w:p>
        </w:tc>
      </w:tr>
      <w:tr w:rsidR="000C4DE9" w:rsidRPr="000C4DE9" w14:paraId="71AFE398" w14:textId="77777777" w:rsidTr="0092567C">
        <w:trPr>
          <w:trHeight w:val="377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D0642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votingStationId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Primary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95F362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Primary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6D589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AC7EF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4C329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Surrogate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</w:tr>
      <w:tr w:rsidR="000C4DE9" w:rsidRPr="000C4DE9" w14:paraId="76F35B8C" w14:textId="77777777" w:rsidTr="0092567C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B270C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number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5AF55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41DA7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E27E57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58DF3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C4DE9" w:rsidRPr="000C4DE9" w14:paraId="225CC3F6" w14:textId="77777777" w:rsidTr="0092567C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0BF381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city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89A08F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1822A" w14:textId="486F7F6C" w:rsidR="000C4DE9" w:rsidRPr="00594CD0" w:rsidRDefault="00594CD0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  <w:r w:rsidR="000C4DE9"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har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(MAX)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B549B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9A5DC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C4DE9" w:rsidRPr="000C4DE9" w14:paraId="29BB7FE9" w14:textId="77777777" w:rsidTr="0092567C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68271" w14:textId="23FCF251" w:rsidR="000C4DE9" w:rsidRPr="00DA3791" w:rsidRDefault="00DA3791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street</w:t>
            </w:r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70D3B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364A7" w14:textId="59591DFF" w:rsidR="000C4DE9" w:rsidRPr="00594CD0" w:rsidRDefault="00594CD0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  <w:r w:rsidR="000C4DE9"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har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(MAX)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93ACC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31A609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C4DE9" w:rsidRPr="000C4DE9" w14:paraId="4A496182" w14:textId="77777777" w:rsidTr="0092567C">
        <w:trPr>
          <w:trHeight w:val="188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6E2EA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house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BF99D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039DE8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CD84A8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6DD6D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C4DE9" w:rsidRPr="000C4DE9" w14:paraId="55896C1F" w14:textId="77777777" w:rsidTr="0092567C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E99EE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phoneNumber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43A45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C37D1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char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62318" w14:textId="0B9CEE6B" w:rsidR="000C4DE9" w:rsidRPr="00DA3791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D2536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C4DE9" w:rsidRPr="000C4DE9" w14:paraId="0E7A899A" w14:textId="77777777" w:rsidTr="0092567C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5C37F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districtNumber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(FK)</w:t>
            </w:r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2997A2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Foreign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AFA0B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749D2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E7BE41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C4DE9" w:rsidRPr="000C4DE9" w14:paraId="510133ED" w14:textId="77777777" w:rsidTr="000C4DE9">
        <w:trPr>
          <w:trHeight w:val="172"/>
          <w:jc w:val="center"/>
        </w:trPr>
        <w:tc>
          <w:tcPr>
            <w:tcW w:w="1012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D7F16" w14:textId="77777777" w:rsidR="000C4DE9" w:rsidRPr="000C4DE9" w:rsidRDefault="000C4DE9" w:rsidP="000C4DE9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ELECTORATE</w:t>
            </w:r>
          </w:p>
        </w:tc>
      </w:tr>
      <w:tr w:rsidR="000C4DE9" w:rsidRPr="000C4DE9" w14:paraId="0F2BC9F5" w14:textId="77777777" w:rsidTr="0092567C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31E922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electorateId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C9959E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Primary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DA730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3BFA5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BE34C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Surrogate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</w:tr>
      <w:tr w:rsidR="000C4DE9" w:rsidRPr="000C4DE9" w14:paraId="1A84099F" w14:textId="77777777" w:rsidTr="0092567C">
        <w:trPr>
          <w:trHeight w:val="188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EF6C7C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passportSeria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219888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Alternate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E557D2" w14:textId="6BCA3151" w:rsidR="000C4DE9" w:rsidRPr="000C4DE9" w:rsidRDefault="00594CD0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char</w:t>
            </w: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0C4DE9"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6F8E5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67285C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Unique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(AK1.1)</w:t>
            </w:r>
          </w:p>
        </w:tc>
      </w:tr>
      <w:tr w:rsidR="000C4DE9" w:rsidRPr="000C4DE9" w14:paraId="244BAC70" w14:textId="77777777" w:rsidTr="0092567C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1D514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passportNumber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84292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Alternate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EEC0DE" w14:textId="07DBCA8E" w:rsidR="000C4DE9" w:rsidRPr="000C4DE9" w:rsidRDefault="00594CD0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char</w:t>
            </w: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0C4DE9"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9D8B8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BDD0A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Unique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(AK1.2)</w:t>
            </w:r>
          </w:p>
        </w:tc>
      </w:tr>
      <w:tr w:rsidR="000C4DE9" w:rsidRPr="000C4DE9" w14:paraId="71DD0A9A" w14:textId="77777777" w:rsidTr="0092567C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231C6F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firstName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67657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69AEE" w14:textId="471B9A15" w:rsidR="000C4DE9" w:rsidRPr="00594CD0" w:rsidRDefault="00594CD0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Varchar (15)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A28690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10FD95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C4DE9" w:rsidRPr="000C4DE9" w14:paraId="2E2CC459" w14:textId="77777777" w:rsidTr="0092567C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ECAF1B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middleName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66DB5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AB9CDC" w14:textId="3E0285CF" w:rsidR="000C4DE9" w:rsidRPr="00594CD0" w:rsidRDefault="00594CD0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Varchar (15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D712C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DB893E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C4DE9" w:rsidRPr="000C4DE9" w14:paraId="03179608" w14:textId="77777777" w:rsidTr="0092567C">
        <w:trPr>
          <w:trHeight w:val="188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56659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lastName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419E7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C2AE40" w14:textId="6E81DC42" w:rsidR="000C4DE9" w:rsidRPr="00594CD0" w:rsidRDefault="00594CD0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Varchar (15)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3A657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313053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C4DE9" w:rsidRPr="000C4DE9" w14:paraId="76DA35E6" w14:textId="77777777" w:rsidTr="0092567C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E35506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city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418FCA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6033C" w14:textId="556DEF33" w:rsidR="000C4DE9" w:rsidRPr="00594CD0" w:rsidRDefault="00594CD0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Varchar (20)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7003E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136A6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C4DE9" w:rsidRPr="000C4DE9" w14:paraId="449284A4" w14:textId="77777777" w:rsidTr="0092567C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2B037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street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F0AF7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48F88" w14:textId="7F499B19" w:rsidR="000C4DE9" w:rsidRPr="00594CD0" w:rsidRDefault="00594CD0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Varchar (20)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31A2B" w14:textId="64B26D18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F9B38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C4DE9" w:rsidRPr="000C4DE9" w14:paraId="6F06703A" w14:textId="77777777" w:rsidTr="0092567C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7647D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house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6F23F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7FE67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79301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F622F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C4DE9" w:rsidRPr="000C4DE9" w14:paraId="03841D91" w14:textId="77777777" w:rsidTr="0092567C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C4207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birthDate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DE22F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ADE2C" w14:textId="307B4F45" w:rsidR="000C4DE9" w:rsidRPr="00A17892" w:rsidRDefault="00594CD0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Datetime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A0131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CB262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C4DE9" w:rsidRPr="000C4DE9" w14:paraId="54973D91" w14:textId="77777777" w:rsidTr="0092567C">
        <w:trPr>
          <w:trHeight w:val="188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EED7B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phoneNumber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99587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A09AD" w14:textId="769A6A5B" w:rsidR="000C4DE9" w:rsidRPr="00A17892" w:rsidRDefault="00A17892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  <w:r w:rsidR="000C4DE9"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har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10)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1FD13" w14:textId="06B90F95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6B555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C4DE9" w:rsidRPr="000C4DE9" w14:paraId="4D2E234F" w14:textId="77777777" w:rsidTr="0092567C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1CCA6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email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4E881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485B6E" w14:textId="1BCA21FC" w:rsidR="000C4DE9" w:rsidRPr="00594CD0" w:rsidRDefault="00594CD0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Varchar (320)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E85824" w14:textId="58CE3558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A13FF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C4DE9" w:rsidRPr="000C4DE9" w14:paraId="21CECDAB" w14:textId="77777777" w:rsidTr="0092567C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D6955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votingStationId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EE7B3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Foreign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BA7BF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F55E7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CF6127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C4DE9" w:rsidRPr="000C4DE9" w14:paraId="6C31FAB5" w14:textId="77777777" w:rsidTr="0092567C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4CAF4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districtNumberId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A9E19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Foreign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00C69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8DE22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E647E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C4DE9" w:rsidRPr="000C4DE9" w14:paraId="470F50B9" w14:textId="77777777" w:rsidTr="000C4DE9">
        <w:trPr>
          <w:trHeight w:val="172"/>
          <w:jc w:val="center"/>
        </w:trPr>
        <w:tc>
          <w:tcPr>
            <w:tcW w:w="1012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BCFCA" w14:textId="77777777" w:rsidR="000C4DE9" w:rsidRPr="000C4DE9" w:rsidRDefault="000C4DE9" w:rsidP="000C4DE9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CANDIDATE</w:t>
            </w:r>
          </w:p>
        </w:tc>
      </w:tr>
      <w:tr w:rsidR="000C4DE9" w:rsidRPr="000C4DE9" w14:paraId="151E5CBA" w14:textId="77777777" w:rsidTr="0092567C">
        <w:trPr>
          <w:trHeight w:val="188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98A8F7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candidateId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6EAD0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Primary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B1AA8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A8ADB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DB5A6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Surrogate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</w:tr>
      <w:tr w:rsidR="0092567C" w:rsidRPr="000C4DE9" w14:paraId="432B6026" w14:textId="77777777" w:rsidTr="0092567C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D8009F" w14:textId="77777777" w:rsidR="0092567C" w:rsidRPr="000C4DE9" w:rsidRDefault="0092567C" w:rsidP="0092567C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party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C9E51" w14:textId="4B0353CE" w:rsidR="0092567C" w:rsidRPr="000C4DE9" w:rsidRDefault="0092567C" w:rsidP="0092567C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Alternate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725901" w14:textId="2CB308FC" w:rsidR="0092567C" w:rsidRPr="00594CD0" w:rsidRDefault="00594CD0" w:rsidP="0092567C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Varchar (50)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CD2B19" w14:textId="77777777" w:rsidR="0092567C" w:rsidRPr="000C4DE9" w:rsidRDefault="0092567C" w:rsidP="0092567C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B063F" w14:textId="77777777" w:rsidR="0092567C" w:rsidRPr="000C4DE9" w:rsidRDefault="0092567C" w:rsidP="0092567C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Unique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(AK1.1)</w:t>
            </w:r>
          </w:p>
        </w:tc>
      </w:tr>
      <w:tr w:rsidR="0092567C" w:rsidRPr="000C4DE9" w14:paraId="4E810FF3" w14:textId="77777777" w:rsidTr="0092567C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473A9" w14:textId="77777777" w:rsidR="0092567C" w:rsidRPr="000C4DE9" w:rsidRDefault="0092567C" w:rsidP="0092567C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firstName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5FCC7" w14:textId="7D030B03" w:rsidR="0092567C" w:rsidRPr="000C4DE9" w:rsidRDefault="0092567C" w:rsidP="0092567C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Alternate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DF24CE" w14:textId="58003C43" w:rsidR="0092567C" w:rsidRPr="00594CD0" w:rsidRDefault="00594CD0" w:rsidP="0092567C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Varchar (15)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3A363" w14:textId="77777777" w:rsidR="0092567C" w:rsidRPr="000C4DE9" w:rsidRDefault="0092567C" w:rsidP="0092567C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001C7" w14:textId="77777777" w:rsidR="0092567C" w:rsidRPr="000C4DE9" w:rsidRDefault="0092567C" w:rsidP="0092567C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Unique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(AK1.2)</w:t>
            </w:r>
          </w:p>
        </w:tc>
      </w:tr>
      <w:tr w:rsidR="0092567C" w:rsidRPr="000C4DE9" w14:paraId="55AF606F" w14:textId="77777777" w:rsidTr="0092567C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DC368" w14:textId="77777777" w:rsidR="0092567C" w:rsidRPr="000C4DE9" w:rsidRDefault="0092567C" w:rsidP="0092567C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middleName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E365C" w14:textId="6C3BD8D9" w:rsidR="0092567C" w:rsidRPr="000C4DE9" w:rsidRDefault="0092567C" w:rsidP="0092567C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Alternate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884F7F" w14:textId="3761BD9A" w:rsidR="0092567C" w:rsidRPr="000C4DE9" w:rsidRDefault="00594CD0" w:rsidP="0092567C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Varchar (15)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EA070" w14:textId="77777777" w:rsidR="0092567C" w:rsidRPr="000C4DE9" w:rsidRDefault="0092567C" w:rsidP="0092567C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DD8B4" w14:textId="77777777" w:rsidR="0092567C" w:rsidRPr="000C4DE9" w:rsidRDefault="0092567C" w:rsidP="0092567C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Unique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(AK1.3)</w:t>
            </w:r>
          </w:p>
        </w:tc>
      </w:tr>
      <w:tr w:rsidR="0092567C" w:rsidRPr="000C4DE9" w14:paraId="31754289" w14:textId="77777777" w:rsidTr="0092567C">
        <w:trPr>
          <w:trHeight w:val="188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1363A8" w14:textId="77777777" w:rsidR="0092567C" w:rsidRPr="000C4DE9" w:rsidRDefault="0092567C" w:rsidP="0092567C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lastName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2FBFF" w14:textId="56399FEA" w:rsidR="0092567C" w:rsidRPr="000C4DE9" w:rsidRDefault="0092567C" w:rsidP="0092567C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Alternate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A48EB" w14:textId="710BCCF3" w:rsidR="0092567C" w:rsidRPr="000C4DE9" w:rsidRDefault="00594CD0" w:rsidP="0092567C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Varchar (15)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C2CB3" w14:textId="77777777" w:rsidR="0092567C" w:rsidRPr="000C4DE9" w:rsidRDefault="0092567C" w:rsidP="0092567C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B93E4" w14:textId="77777777" w:rsidR="0092567C" w:rsidRPr="000C4DE9" w:rsidRDefault="0092567C" w:rsidP="0092567C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Unique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(AK1.4)</w:t>
            </w:r>
          </w:p>
        </w:tc>
      </w:tr>
      <w:tr w:rsidR="0092567C" w:rsidRPr="000C4DE9" w14:paraId="7E10B35E" w14:textId="77777777" w:rsidTr="0092567C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64ECB" w14:textId="77777777" w:rsidR="0092567C" w:rsidRPr="000C4DE9" w:rsidRDefault="0092567C" w:rsidP="0092567C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education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9B776" w14:textId="77777777" w:rsidR="0092567C" w:rsidRPr="000C4DE9" w:rsidRDefault="0092567C" w:rsidP="0092567C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FEB20" w14:textId="7E65E626" w:rsidR="0092567C" w:rsidRPr="000C4DE9" w:rsidRDefault="00594CD0" w:rsidP="0092567C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Varchar (15)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FC32D8" w14:textId="77777777" w:rsidR="0092567C" w:rsidRPr="000C4DE9" w:rsidRDefault="0092567C" w:rsidP="0092567C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376B01" w14:textId="77777777" w:rsidR="0092567C" w:rsidRPr="000C4DE9" w:rsidRDefault="0092567C" w:rsidP="0092567C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2567C" w:rsidRPr="000C4DE9" w14:paraId="5B0CD17C" w14:textId="77777777" w:rsidTr="0092567C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E0B37" w14:textId="77777777" w:rsidR="0092567C" w:rsidRPr="000C4DE9" w:rsidRDefault="0092567C" w:rsidP="0092567C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birthDate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C136BD" w14:textId="77777777" w:rsidR="0092567C" w:rsidRPr="000C4DE9" w:rsidRDefault="0092567C" w:rsidP="0092567C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DD0DE" w14:textId="77777777" w:rsidR="0092567C" w:rsidRPr="000C4DE9" w:rsidRDefault="0092567C" w:rsidP="0092567C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DateTime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22B72D" w14:textId="77777777" w:rsidR="0092567C" w:rsidRPr="000C4DE9" w:rsidRDefault="0092567C" w:rsidP="0092567C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A3414" w14:textId="77777777" w:rsidR="0092567C" w:rsidRPr="000C4DE9" w:rsidRDefault="0092567C" w:rsidP="0092567C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2567C" w:rsidRPr="000C4DE9" w14:paraId="3B30DCCD" w14:textId="77777777" w:rsidTr="0092567C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D6362" w14:textId="77777777" w:rsidR="0092567C" w:rsidRPr="000C4DE9" w:rsidRDefault="0092567C" w:rsidP="0092567C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districtNumberId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A5835" w14:textId="77777777" w:rsidR="0092567C" w:rsidRPr="000C4DE9" w:rsidRDefault="0092567C" w:rsidP="0092567C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Foreign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6A62C" w14:textId="77777777" w:rsidR="0092567C" w:rsidRPr="000C4DE9" w:rsidRDefault="0092567C" w:rsidP="0092567C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1B34F" w14:textId="77777777" w:rsidR="0092567C" w:rsidRPr="000C4DE9" w:rsidRDefault="0092567C" w:rsidP="0092567C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8C8EC" w14:textId="77777777" w:rsidR="0092567C" w:rsidRPr="000C4DE9" w:rsidRDefault="0092567C" w:rsidP="0092567C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D8184C7" w14:textId="6805C4CE" w:rsidR="000C4DE9" w:rsidRDefault="000C4DE9" w:rsidP="000C4DE9">
      <w:pPr>
        <w:jc w:val="center"/>
      </w:pPr>
      <w:r>
        <w:t>Таблица 1</w:t>
      </w:r>
      <w:r w:rsidRPr="000C4DE9">
        <w:t xml:space="preserve">. </w:t>
      </w:r>
      <w:r>
        <w:t>Столбцы в каждой таблице</w:t>
      </w:r>
      <w:r w:rsidRPr="000C4DE9">
        <w:t>.</w:t>
      </w:r>
    </w:p>
    <w:p w14:paraId="1BEB6427" w14:textId="3FE1346A" w:rsidR="000C4DE9" w:rsidRDefault="000C4DE9" w:rsidP="000C4DE9">
      <w:r>
        <w:tab/>
        <w:t>Далее между сущностями были созданы связи и определены кардинальные числа (таблицы 2)</w:t>
      </w:r>
      <w:r w:rsidRPr="000C4DE9">
        <w:t>.</w:t>
      </w:r>
    </w:p>
    <w:tbl>
      <w:tblPr>
        <w:tblW w:w="1010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8"/>
        <w:gridCol w:w="2187"/>
        <w:gridCol w:w="1860"/>
        <w:gridCol w:w="1765"/>
        <w:gridCol w:w="2101"/>
      </w:tblGrid>
      <w:tr w:rsidR="000C4DE9" w:rsidRPr="000C4DE9" w14:paraId="62FF4044" w14:textId="77777777" w:rsidTr="000C4DE9">
        <w:trPr>
          <w:trHeight w:val="390"/>
          <w:jc w:val="center"/>
        </w:trPr>
        <w:tc>
          <w:tcPr>
            <w:tcW w:w="4037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76716C"/>
              <w:right w:val="single" w:sz="6" w:space="0" w:color="FFFFFF"/>
            </w:tcBorders>
            <w:shd w:val="clear" w:color="auto" w:fill="C5E0B3" w:themeFill="accent6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654B5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Relationship</w:t>
            </w:r>
            <w:proofErr w:type="spellEnd"/>
          </w:p>
        </w:tc>
        <w:tc>
          <w:tcPr>
            <w:tcW w:w="6064" w:type="dxa"/>
            <w:gridSpan w:val="3"/>
            <w:tcBorders>
              <w:top w:val="single" w:sz="6" w:space="0" w:color="808080"/>
              <w:left w:val="single" w:sz="6" w:space="0" w:color="FFFFFF"/>
              <w:bottom w:val="single" w:sz="6" w:space="0" w:color="76716C"/>
              <w:right w:val="single" w:sz="6" w:space="0" w:color="808080"/>
            </w:tcBorders>
            <w:shd w:val="clear" w:color="auto" w:fill="C5E0B3" w:themeFill="accent6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CA3A9" w14:textId="31283C53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</w:t>
            </w: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ardinality</w:t>
            </w:r>
            <w:proofErr w:type="spellEnd"/>
          </w:p>
        </w:tc>
      </w:tr>
      <w:tr w:rsidR="000C4DE9" w:rsidRPr="000C4DE9" w14:paraId="77C4982A" w14:textId="77777777" w:rsidTr="000C4DE9">
        <w:trPr>
          <w:trHeight w:val="425"/>
          <w:jc w:val="center"/>
        </w:trPr>
        <w:tc>
          <w:tcPr>
            <w:tcW w:w="1951" w:type="dxa"/>
            <w:tcBorders>
              <w:top w:val="single" w:sz="6" w:space="0" w:color="76716C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shd w:val="clear" w:color="auto" w:fill="FFF2CC" w:themeFill="accent4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51618B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Parent</w:t>
            </w:r>
            <w:proofErr w:type="spellEnd"/>
          </w:p>
        </w:tc>
        <w:tc>
          <w:tcPr>
            <w:tcW w:w="2085" w:type="dxa"/>
            <w:tcBorders>
              <w:top w:val="single" w:sz="6" w:space="0" w:color="76716C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FF2CC" w:themeFill="accent4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80077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Child</w:t>
            </w:r>
            <w:proofErr w:type="spellEnd"/>
          </w:p>
        </w:tc>
        <w:tc>
          <w:tcPr>
            <w:tcW w:w="1893" w:type="dxa"/>
            <w:tcBorders>
              <w:top w:val="single" w:sz="6" w:space="0" w:color="76716C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2CC" w:themeFill="accent4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D6AF86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Type</w:t>
            </w:r>
            <w:proofErr w:type="spellEnd"/>
          </w:p>
        </w:tc>
        <w:tc>
          <w:tcPr>
            <w:tcW w:w="1893" w:type="dxa"/>
            <w:tcBorders>
              <w:top w:val="single" w:sz="6" w:space="0" w:color="76716C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2CC" w:themeFill="accent4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185670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2276" w:type="dxa"/>
            <w:tcBorders>
              <w:top w:val="single" w:sz="6" w:space="0" w:color="76716C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2CC" w:themeFill="accent4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8C75A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MIN</w:t>
            </w:r>
          </w:p>
        </w:tc>
      </w:tr>
      <w:tr w:rsidR="000C4DE9" w:rsidRPr="000C4DE9" w14:paraId="26F222B0" w14:textId="77777777" w:rsidTr="000C4DE9">
        <w:trPr>
          <w:trHeight w:val="390"/>
          <w:jc w:val="center"/>
        </w:trPr>
        <w:tc>
          <w:tcPr>
            <w:tcW w:w="19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E869B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DISTRICT</w:t>
            </w:r>
          </w:p>
        </w:tc>
        <w:tc>
          <w:tcPr>
            <w:tcW w:w="2085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ED22E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VOTING_STATION</w:t>
            </w:r>
          </w:p>
        </w:tc>
        <w:tc>
          <w:tcPr>
            <w:tcW w:w="189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E221CD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Nonidentifying</w:t>
            </w:r>
            <w:proofErr w:type="spellEnd"/>
          </w:p>
        </w:tc>
        <w:tc>
          <w:tcPr>
            <w:tcW w:w="189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78F51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1:N</w:t>
            </w:r>
            <w:proofErr w:type="gramEnd"/>
          </w:p>
        </w:tc>
        <w:tc>
          <w:tcPr>
            <w:tcW w:w="2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1C1BC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M-O</w:t>
            </w:r>
          </w:p>
        </w:tc>
      </w:tr>
      <w:tr w:rsidR="000C4DE9" w:rsidRPr="000C4DE9" w14:paraId="554439AB" w14:textId="77777777" w:rsidTr="000C4DE9">
        <w:trPr>
          <w:trHeight w:val="390"/>
          <w:jc w:val="center"/>
        </w:trPr>
        <w:tc>
          <w:tcPr>
            <w:tcW w:w="19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9882A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DISTRICT</w:t>
            </w:r>
          </w:p>
        </w:tc>
        <w:tc>
          <w:tcPr>
            <w:tcW w:w="2085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97F02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ELECTORATE</w:t>
            </w:r>
          </w:p>
        </w:tc>
        <w:tc>
          <w:tcPr>
            <w:tcW w:w="189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6A6211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Nonidentifying</w:t>
            </w:r>
            <w:proofErr w:type="spellEnd"/>
          </w:p>
        </w:tc>
        <w:tc>
          <w:tcPr>
            <w:tcW w:w="189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410735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1:N</w:t>
            </w:r>
            <w:proofErr w:type="gramEnd"/>
          </w:p>
        </w:tc>
        <w:tc>
          <w:tcPr>
            <w:tcW w:w="2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E5EB6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M-O</w:t>
            </w:r>
          </w:p>
        </w:tc>
      </w:tr>
      <w:tr w:rsidR="000C4DE9" w:rsidRPr="000C4DE9" w14:paraId="3352D3D7" w14:textId="77777777" w:rsidTr="000C4DE9">
        <w:trPr>
          <w:trHeight w:val="425"/>
          <w:jc w:val="center"/>
        </w:trPr>
        <w:tc>
          <w:tcPr>
            <w:tcW w:w="19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52EE3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DISTRICT</w:t>
            </w:r>
          </w:p>
        </w:tc>
        <w:tc>
          <w:tcPr>
            <w:tcW w:w="2085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4852C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CANDIDATE</w:t>
            </w:r>
          </w:p>
        </w:tc>
        <w:tc>
          <w:tcPr>
            <w:tcW w:w="189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5A021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Nonidentifying</w:t>
            </w:r>
            <w:proofErr w:type="spellEnd"/>
          </w:p>
        </w:tc>
        <w:tc>
          <w:tcPr>
            <w:tcW w:w="189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4D0634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1:N</w:t>
            </w:r>
            <w:proofErr w:type="gramEnd"/>
          </w:p>
        </w:tc>
        <w:tc>
          <w:tcPr>
            <w:tcW w:w="2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F3C82A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M-O</w:t>
            </w:r>
          </w:p>
        </w:tc>
      </w:tr>
      <w:tr w:rsidR="000C4DE9" w:rsidRPr="000C4DE9" w14:paraId="34D5ED97" w14:textId="77777777" w:rsidTr="000C4DE9">
        <w:trPr>
          <w:trHeight w:val="390"/>
          <w:jc w:val="center"/>
        </w:trPr>
        <w:tc>
          <w:tcPr>
            <w:tcW w:w="19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95BE1E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VOTING_STATION</w:t>
            </w:r>
          </w:p>
        </w:tc>
        <w:tc>
          <w:tcPr>
            <w:tcW w:w="2085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B44AA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ELECTORATE</w:t>
            </w:r>
          </w:p>
        </w:tc>
        <w:tc>
          <w:tcPr>
            <w:tcW w:w="189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75F756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Nonidentifying</w:t>
            </w:r>
            <w:proofErr w:type="spellEnd"/>
          </w:p>
        </w:tc>
        <w:tc>
          <w:tcPr>
            <w:tcW w:w="189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E8652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1:N</w:t>
            </w:r>
            <w:proofErr w:type="gramEnd"/>
          </w:p>
        </w:tc>
        <w:tc>
          <w:tcPr>
            <w:tcW w:w="2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3B6BA" w14:textId="77777777" w:rsidR="000C4DE9" w:rsidRPr="000C4DE9" w:rsidRDefault="000C4DE9" w:rsidP="000C4DE9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O-O</w:t>
            </w:r>
          </w:p>
        </w:tc>
      </w:tr>
    </w:tbl>
    <w:p w14:paraId="4D57107A" w14:textId="09F79F6E" w:rsidR="000C4DE9" w:rsidRPr="000C4DE9" w:rsidRDefault="000C4DE9" w:rsidP="000C4DE9">
      <w:pPr>
        <w:jc w:val="center"/>
        <w:rPr>
          <w:lang w:val="en-US"/>
        </w:rPr>
      </w:pPr>
      <w:r>
        <w:t>Таблица 2</w:t>
      </w:r>
      <w:r>
        <w:rPr>
          <w:lang w:val="en-US"/>
        </w:rPr>
        <w:t xml:space="preserve">. </w:t>
      </w:r>
      <w:r>
        <w:t>Связи между сущностями</w:t>
      </w:r>
      <w:r>
        <w:rPr>
          <w:lang w:val="en-US"/>
        </w:rPr>
        <w:t>.</w:t>
      </w:r>
    </w:p>
    <w:p w14:paraId="27EBB4C1" w14:textId="2C8173E8" w:rsidR="000C4DE9" w:rsidRDefault="000C4DE9" w:rsidP="000C4DE9">
      <w:r>
        <w:tab/>
        <w:t>Следующим шагом стало определение действий для каждой связи (смотреть таблицы 2</w:t>
      </w:r>
      <w:r w:rsidRPr="000C4DE9">
        <w:t>, 3, 4, 5).</w:t>
      </w:r>
    </w:p>
    <w:tbl>
      <w:tblPr>
        <w:tblW w:w="1014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4"/>
        <w:gridCol w:w="3743"/>
        <w:gridCol w:w="3986"/>
      </w:tblGrid>
      <w:tr w:rsidR="000C4DE9" w:rsidRPr="000C4DE9" w14:paraId="7872DFBA" w14:textId="77777777" w:rsidTr="000C4DE9">
        <w:trPr>
          <w:trHeight w:val="804"/>
          <w:jc w:val="center"/>
        </w:trPr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7FAE0" w14:textId="77777777" w:rsidR="000C4DE9" w:rsidRPr="000C4DE9" w:rsidRDefault="000C4DE9" w:rsidP="00B62846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DISTRICT </w:t>
            </w: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</w:t>
            </w:r>
            <w:proofErr w:type="spellEnd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Required</w:t>
            </w:r>
            <w:proofErr w:type="spellEnd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parent</w:t>
            </w:r>
            <w:proofErr w:type="spellEnd"/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201C8B" w14:textId="77777777" w:rsidR="000C4DE9" w:rsidRPr="000C4DE9" w:rsidRDefault="000C4DE9" w:rsidP="00B62846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Action</w:t>
            </w:r>
            <w:proofErr w:type="spellEnd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on</w:t>
            </w:r>
            <w:proofErr w:type="spellEnd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DISTRICT (</w:t>
            </w: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Parent</w:t>
            </w:r>
            <w:proofErr w:type="spellEnd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3F10A" w14:textId="77777777" w:rsidR="000C4DE9" w:rsidRPr="000C4DE9" w:rsidRDefault="000C4DE9" w:rsidP="00B62846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Action</w:t>
            </w:r>
            <w:proofErr w:type="spellEnd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on</w:t>
            </w:r>
            <w:proofErr w:type="spellEnd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CANDIDATE (</w:t>
            </w: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Child</w:t>
            </w:r>
            <w:proofErr w:type="spellEnd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0C4DE9" w:rsidRPr="000C4DE9" w14:paraId="3FF16F46" w14:textId="77777777" w:rsidTr="000C4DE9">
        <w:trPr>
          <w:trHeight w:val="1258"/>
          <w:jc w:val="center"/>
        </w:trPr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FDCD44" w14:textId="77777777" w:rsidR="000C4DE9" w:rsidRPr="000C4DE9" w:rsidRDefault="000C4DE9" w:rsidP="00B62846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Insert</w:t>
            </w:r>
            <w:proofErr w:type="spellEnd"/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B89CB8" w14:textId="25480156" w:rsidR="000C4DE9" w:rsidRPr="000C4DE9" w:rsidRDefault="000C4DE9" w:rsidP="00B62846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None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111B6" w14:textId="7EB68C50" w:rsidR="000C4DE9" w:rsidRPr="000C4DE9" w:rsidRDefault="000C4DE9" w:rsidP="00B62846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Get a parent</w:t>
            </w:r>
          </w:p>
        </w:tc>
      </w:tr>
      <w:tr w:rsidR="000C4DE9" w:rsidRPr="00DA3791" w14:paraId="5A7854EB" w14:textId="77777777" w:rsidTr="000C4DE9">
        <w:trPr>
          <w:trHeight w:val="1643"/>
          <w:jc w:val="center"/>
        </w:trPr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46A985" w14:textId="77777777" w:rsidR="000C4DE9" w:rsidRPr="000C4DE9" w:rsidRDefault="000C4DE9" w:rsidP="00B62846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Modify key or foreign key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22C08" w14:textId="6873ADBC" w:rsidR="000C4DE9" w:rsidRPr="000C4DE9" w:rsidRDefault="000C4DE9" w:rsidP="00B62846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Allow – cascade update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C00B24" w14:textId="5E51C03D" w:rsidR="000C4DE9" w:rsidRPr="000C4DE9" w:rsidRDefault="00241163" w:rsidP="00B62846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Prohibit</w:t>
            </w:r>
          </w:p>
        </w:tc>
      </w:tr>
      <w:tr w:rsidR="000C4DE9" w:rsidRPr="000C4DE9" w14:paraId="0B2AAED7" w14:textId="77777777" w:rsidTr="000C4DE9">
        <w:trPr>
          <w:trHeight w:val="384"/>
          <w:jc w:val="center"/>
        </w:trPr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EAA57" w14:textId="77777777" w:rsidR="000C4DE9" w:rsidRPr="000C4DE9" w:rsidRDefault="000C4DE9" w:rsidP="00B62846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Delete</w:t>
            </w:r>
            <w:proofErr w:type="spellEnd"/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9A5D2" w14:textId="7BBFB90F" w:rsidR="000C4DE9" w:rsidRPr="000C4DE9" w:rsidRDefault="000C4DE9" w:rsidP="00B62846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Prohibit</w:t>
            </w: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–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DISTRICT is a main object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1B3771" w14:textId="5CEAB429" w:rsidR="000C4DE9" w:rsidRPr="000C4DE9" w:rsidRDefault="000C4DE9" w:rsidP="00B62846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None</w:t>
            </w:r>
          </w:p>
        </w:tc>
      </w:tr>
    </w:tbl>
    <w:p w14:paraId="42E47408" w14:textId="41C98D25" w:rsidR="000C4DE9" w:rsidRPr="00DA3791" w:rsidRDefault="000C4DE9" w:rsidP="000C4DE9">
      <w:pPr>
        <w:jc w:val="center"/>
      </w:pPr>
      <w:r>
        <w:t>Таблица 2</w:t>
      </w:r>
      <w:r w:rsidRPr="000C4DE9">
        <w:t xml:space="preserve">. </w:t>
      </w:r>
      <w:r>
        <w:t xml:space="preserve">Действия необходимые для связи </w:t>
      </w:r>
      <w:r>
        <w:rPr>
          <w:lang w:val="en-US"/>
        </w:rPr>
        <w:t>DISTRICT</w:t>
      </w:r>
      <w:r w:rsidRPr="000C4DE9">
        <w:t>-</w:t>
      </w:r>
      <w:r>
        <w:rPr>
          <w:lang w:val="en-US"/>
        </w:rPr>
        <w:t>CANDIDATE</w:t>
      </w:r>
    </w:p>
    <w:tbl>
      <w:tblPr>
        <w:tblW w:w="1014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4"/>
        <w:gridCol w:w="3743"/>
        <w:gridCol w:w="3986"/>
      </w:tblGrid>
      <w:tr w:rsidR="000C4DE9" w:rsidRPr="000C4DE9" w14:paraId="788C5984" w14:textId="77777777" w:rsidTr="00E656F0">
        <w:trPr>
          <w:trHeight w:val="804"/>
          <w:jc w:val="center"/>
        </w:trPr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C8FFF9" w14:textId="77777777" w:rsidR="000C4DE9" w:rsidRPr="000C4DE9" w:rsidRDefault="000C4DE9" w:rsidP="00241163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DISTRICT </w:t>
            </w: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</w:t>
            </w:r>
            <w:proofErr w:type="spellEnd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Required</w:t>
            </w:r>
            <w:proofErr w:type="spellEnd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parent</w:t>
            </w:r>
            <w:proofErr w:type="spellEnd"/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0D58B" w14:textId="77777777" w:rsidR="000C4DE9" w:rsidRPr="000C4DE9" w:rsidRDefault="000C4DE9" w:rsidP="00241163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Action</w:t>
            </w:r>
            <w:proofErr w:type="spellEnd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on</w:t>
            </w:r>
            <w:proofErr w:type="spellEnd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DISTRICT (</w:t>
            </w: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Parent</w:t>
            </w:r>
            <w:proofErr w:type="spellEnd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CE00F" w14:textId="217EA9FD" w:rsidR="000C4DE9" w:rsidRPr="000C4DE9" w:rsidRDefault="000C4DE9" w:rsidP="00241163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Action</w:t>
            </w:r>
            <w:proofErr w:type="spellEnd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on</w:t>
            </w:r>
            <w:proofErr w:type="spellEnd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ELECTORATE (</w:t>
            </w: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Child</w:t>
            </w:r>
            <w:proofErr w:type="spellEnd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0C4DE9" w:rsidRPr="000C4DE9" w14:paraId="30383997" w14:textId="77777777" w:rsidTr="00E656F0">
        <w:trPr>
          <w:trHeight w:val="1258"/>
          <w:jc w:val="center"/>
        </w:trPr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31464" w14:textId="77777777" w:rsidR="000C4DE9" w:rsidRPr="000C4DE9" w:rsidRDefault="000C4DE9" w:rsidP="00241163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Insert</w:t>
            </w:r>
            <w:proofErr w:type="spellEnd"/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2087B" w14:textId="2D352AE9" w:rsidR="000C4DE9" w:rsidRPr="000C4DE9" w:rsidRDefault="000C4DE9" w:rsidP="00241163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None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C53D0" w14:textId="5B6621DC" w:rsidR="000C4DE9" w:rsidRPr="000C4DE9" w:rsidRDefault="000C4DE9" w:rsidP="00241163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Get a parent</w:t>
            </w:r>
          </w:p>
        </w:tc>
      </w:tr>
      <w:tr w:rsidR="000C4DE9" w:rsidRPr="00DA3791" w14:paraId="0F04F09B" w14:textId="77777777" w:rsidTr="00E656F0">
        <w:trPr>
          <w:trHeight w:val="1643"/>
          <w:jc w:val="center"/>
        </w:trPr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62653" w14:textId="77777777" w:rsidR="000C4DE9" w:rsidRPr="000C4DE9" w:rsidRDefault="000C4DE9" w:rsidP="00241163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Modify key or foreign key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94181" w14:textId="740B6EA2" w:rsidR="000C4DE9" w:rsidRPr="000C4DE9" w:rsidRDefault="000C4DE9" w:rsidP="00241163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Allow – cascade update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2B55F" w14:textId="1CD80C70" w:rsidR="000C4DE9" w:rsidRPr="000C4DE9" w:rsidRDefault="00241163" w:rsidP="00241163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Prohibit</w:t>
            </w:r>
          </w:p>
        </w:tc>
      </w:tr>
      <w:tr w:rsidR="000C4DE9" w:rsidRPr="000C4DE9" w14:paraId="17E8D887" w14:textId="77777777" w:rsidTr="00E656F0">
        <w:trPr>
          <w:trHeight w:val="384"/>
          <w:jc w:val="center"/>
        </w:trPr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F1DC9" w14:textId="77777777" w:rsidR="000C4DE9" w:rsidRPr="000C4DE9" w:rsidRDefault="000C4DE9" w:rsidP="00241163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Delete</w:t>
            </w:r>
            <w:proofErr w:type="spellEnd"/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679B1" w14:textId="4796C9C1" w:rsidR="000C4DE9" w:rsidRPr="000C4DE9" w:rsidRDefault="000C4DE9" w:rsidP="00241163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Prohibit</w:t>
            </w: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–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DISTRICT is a main object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754B0" w14:textId="34F45D17" w:rsidR="000C4DE9" w:rsidRPr="000C4DE9" w:rsidRDefault="000C4DE9" w:rsidP="00241163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None</w:t>
            </w:r>
          </w:p>
        </w:tc>
      </w:tr>
    </w:tbl>
    <w:p w14:paraId="6C388900" w14:textId="73057CAF" w:rsidR="000C4DE9" w:rsidRDefault="000C4DE9" w:rsidP="000C4DE9">
      <w:pPr>
        <w:jc w:val="center"/>
      </w:pPr>
      <w:r>
        <w:t>Таблица 3</w:t>
      </w:r>
      <w:r w:rsidRPr="000C4DE9">
        <w:t xml:space="preserve">. </w:t>
      </w:r>
      <w:r>
        <w:t xml:space="preserve">Действия необходимые для связи </w:t>
      </w:r>
      <w:r>
        <w:rPr>
          <w:lang w:val="en-US"/>
        </w:rPr>
        <w:t>DISTRICT</w:t>
      </w:r>
      <w:r w:rsidRPr="000C4DE9">
        <w:t>-</w:t>
      </w:r>
      <w:r>
        <w:rPr>
          <w:lang w:val="en-US"/>
        </w:rPr>
        <w:t>ELECTORATE</w:t>
      </w:r>
      <w:r w:rsidRPr="000C4DE9">
        <w:t>.</w:t>
      </w:r>
    </w:p>
    <w:tbl>
      <w:tblPr>
        <w:tblW w:w="1014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4"/>
        <w:gridCol w:w="3743"/>
        <w:gridCol w:w="3986"/>
      </w:tblGrid>
      <w:tr w:rsidR="000C4DE9" w:rsidRPr="00594CD0" w14:paraId="46049E71" w14:textId="77777777" w:rsidTr="00E656F0">
        <w:trPr>
          <w:trHeight w:val="804"/>
          <w:jc w:val="center"/>
        </w:trPr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853DB" w14:textId="4E2E3100" w:rsidR="000C4DE9" w:rsidRPr="000C4DE9" w:rsidRDefault="000C4DE9" w:rsidP="00241163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DISTRICT</w:t>
            </w:r>
            <w:r w:rsidR="00241163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</w:t>
            </w:r>
            <w:proofErr w:type="spellEnd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Required</w:t>
            </w:r>
            <w:proofErr w:type="spellEnd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parent</w:t>
            </w:r>
            <w:proofErr w:type="spellEnd"/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5CA88" w14:textId="77777777" w:rsidR="000C4DE9" w:rsidRPr="000C4DE9" w:rsidRDefault="000C4DE9" w:rsidP="00241163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Action</w:t>
            </w:r>
            <w:proofErr w:type="spellEnd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on</w:t>
            </w:r>
            <w:proofErr w:type="spellEnd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DISTRICT (</w:t>
            </w: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Parent</w:t>
            </w:r>
            <w:proofErr w:type="spellEnd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7924F" w14:textId="3486700D" w:rsidR="000C4DE9" w:rsidRPr="000C4DE9" w:rsidRDefault="000C4DE9" w:rsidP="00241163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Action on VOTING_STATION (Child)</w:t>
            </w:r>
          </w:p>
        </w:tc>
      </w:tr>
      <w:tr w:rsidR="000C4DE9" w:rsidRPr="000C4DE9" w14:paraId="01E2A3FE" w14:textId="77777777" w:rsidTr="00E656F0">
        <w:trPr>
          <w:trHeight w:val="1258"/>
          <w:jc w:val="center"/>
        </w:trPr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3F224D" w14:textId="77777777" w:rsidR="000C4DE9" w:rsidRPr="000C4DE9" w:rsidRDefault="000C4DE9" w:rsidP="00241163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Insert</w:t>
            </w:r>
            <w:proofErr w:type="spellEnd"/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3C83B" w14:textId="28D24B87" w:rsidR="000C4DE9" w:rsidRPr="00E65AB1" w:rsidRDefault="00E65AB1" w:rsidP="00241163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None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53442" w14:textId="7F656F58" w:rsidR="000C4DE9" w:rsidRPr="000C4DE9" w:rsidRDefault="000C4DE9" w:rsidP="00241163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Get a parent</w:t>
            </w:r>
          </w:p>
        </w:tc>
      </w:tr>
      <w:tr w:rsidR="000C4DE9" w:rsidRPr="00DA3791" w14:paraId="57C33F45" w14:textId="77777777" w:rsidTr="00E656F0">
        <w:trPr>
          <w:trHeight w:val="1643"/>
          <w:jc w:val="center"/>
        </w:trPr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B9FCD8" w14:textId="77777777" w:rsidR="000C4DE9" w:rsidRPr="000C4DE9" w:rsidRDefault="000C4DE9" w:rsidP="00241163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Modify key or foreign key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5E5CD" w14:textId="4831F81F" w:rsidR="000C4DE9" w:rsidRPr="000C4DE9" w:rsidRDefault="000C4DE9" w:rsidP="00241163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Allow – cascade update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DD9A3" w14:textId="774F0F8F" w:rsidR="000C4DE9" w:rsidRPr="000C4DE9" w:rsidRDefault="00241163" w:rsidP="00241163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Prohibit</w:t>
            </w:r>
          </w:p>
        </w:tc>
      </w:tr>
      <w:tr w:rsidR="000C4DE9" w:rsidRPr="000C4DE9" w14:paraId="4E3F8FD5" w14:textId="77777777" w:rsidTr="00E656F0">
        <w:trPr>
          <w:trHeight w:val="384"/>
          <w:jc w:val="center"/>
        </w:trPr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F1A0C" w14:textId="77777777" w:rsidR="000C4DE9" w:rsidRPr="000C4DE9" w:rsidRDefault="000C4DE9" w:rsidP="00241163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Delete</w:t>
            </w:r>
            <w:proofErr w:type="spellEnd"/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773258" w14:textId="2BF75DB8" w:rsidR="000C4DE9" w:rsidRPr="000C4DE9" w:rsidRDefault="000C4DE9" w:rsidP="00241163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Prohibit</w:t>
            </w: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–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DISTRICT is a main object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36111" w14:textId="4E124D91" w:rsidR="000C4DE9" w:rsidRPr="000C4DE9" w:rsidRDefault="000C4DE9" w:rsidP="00241163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None</w:t>
            </w:r>
          </w:p>
        </w:tc>
      </w:tr>
    </w:tbl>
    <w:p w14:paraId="5BABFCE1" w14:textId="36FBF252" w:rsidR="000C4DE9" w:rsidRDefault="000C4DE9" w:rsidP="000C4DE9">
      <w:pPr>
        <w:jc w:val="center"/>
      </w:pPr>
      <w:r>
        <w:t>Таблица 4</w:t>
      </w:r>
      <w:r w:rsidRPr="000C4DE9">
        <w:t xml:space="preserve">. </w:t>
      </w:r>
      <w:r>
        <w:t xml:space="preserve">Действия необходимые для связи </w:t>
      </w:r>
      <w:r>
        <w:rPr>
          <w:lang w:val="en-US"/>
        </w:rPr>
        <w:t>DISTRICT</w:t>
      </w:r>
      <w:r w:rsidRPr="000C4DE9">
        <w:t>-</w:t>
      </w:r>
      <w:r>
        <w:rPr>
          <w:lang w:val="en-US"/>
        </w:rPr>
        <w:t>VOTING</w:t>
      </w:r>
      <w:r w:rsidRPr="000C4DE9">
        <w:t>_</w:t>
      </w:r>
      <w:r>
        <w:rPr>
          <w:lang w:val="en-US"/>
        </w:rPr>
        <w:t>STATION</w:t>
      </w:r>
      <w:r w:rsidRPr="000C4DE9">
        <w:t>.</w:t>
      </w:r>
    </w:p>
    <w:tbl>
      <w:tblPr>
        <w:tblW w:w="1014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4"/>
        <w:gridCol w:w="3743"/>
        <w:gridCol w:w="3986"/>
      </w:tblGrid>
      <w:tr w:rsidR="000C4DE9" w:rsidRPr="000C4DE9" w14:paraId="2F8D1077" w14:textId="77777777" w:rsidTr="00E656F0">
        <w:trPr>
          <w:trHeight w:val="804"/>
          <w:jc w:val="center"/>
        </w:trPr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9B784" w14:textId="0A04773F" w:rsidR="000C4DE9" w:rsidRPr="000C4DE9" w:rsidRDefault="000C4DE9" w:rsidP="00B62846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VOTING_STATIO</w:t>
            </w:r>
            <w:r w:rsidR="00B6284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</w:t>
            </w: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</w:t>
            </w:r>
            <w:proofErr w:type="spellEnd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parent</w:t>
            </w:r>
            <w:proofErr w:type="spellEnd"/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23CDE" w14:textId="069D8503" w:rsidR="000C4DE9" w:rsidRPr="000C4DE9" w:rsidRDefault="000C4DE9" w:rsidP="00B62846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Action on VOTING_STATION (Parent)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5B212" w14:textId="3798A16A" w:rsidR="000C4DE9" w:rsidRPr="000C4DE9" w:rsidRDefault="000C4DE9" w:rsidP="00B62846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Action</w:t>
            </w:r>
            <w:proofErr w:type="spellEnd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on</w:t>
            </w:r>
            <w:proofErr w:type="spellEnd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ELECTORATE (</w:t>
            </w: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Child</w:t>
            </w:r>
            <w:proofErr w:type="spellEnd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0C4DE9" w:rsidRPr="000C4DE9" w14:paraId="7CA606AF" w14:textId="77777777" w:rsidTr="00E656F0">
        <w:trPr>
          <w:trHeight w:val="1258"/>
          <w:jc w:val="center"/>
        </w:trPr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D7A5A" w14:textId="77777777" w:rsidR="000C4DE9" w:rsidRPr="000C4DE9" w:rsidRDefault="000C4DE9" w:rsidP="00B62846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Insert</w:t>
            </w:r>
            <w:proofErr w:type="spellEnd"/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BA65C" w14:textId="0EB38092" w:rsidR="000C4DE9" w:rsidRPr="000C4DE9" w:rsidRDefault="000C4DE9" w:rsidP="00B62846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None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A0530" w14:textId="2DEB9258" w:rsidR="000C4DE9" w:rsidRPr="000C4DE9" w:rsidRDefault="000C4DE9" w:rsidP="00B62846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None</w:t>
            </w:r>
          </w:p>
        </w:tc>
      </w:tr>
      <w:tr w:rsidR="000C4DE9" w:rsidRPr="00594CD0" w14:paraId="0CEC9A9C" w14:textId="77777777" w:rsidTr="00E656F0">
        <w:trPr>
          <w:trHeight w:val="1643"/>
          <w:jc w:val="center"/>
        </w:trPr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B5858" w14:textId="77777777" w:rsidR="000C4DE9" w:rsidRPr="000C4DE9" w:rsidRDefault="000C4DE9" w:rsidP="00B62846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Modify key or foreign key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8E9AF" w14:textId="42D9A19E" w:rsidR="000C4DE9" w:rsidRPr="000C4DE9" w:rsidRDefault="000C4DE9" w:rsidP="00B62846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Prohibit – VOTING_STATION uses a surrogate key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99D83" w14:textId="39DE2917" w:rsidR="000C4DE9" w:rsidRPr="00A17892" w:rsidRDefault="000C4DE9" w:rsidP="00B62846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Allow If new FK is correct</w:t>
            </w:r>
          </w:p>
        </w:tc>
      </w:tr>
      <w:tr w:rsidR="000C4DE9" w:rsidRPr="000C4DE9" w14:paraId="18BFC3AC" w14:textId="77777777" w:rsidTr="00E656F0">
        <w:trPr>
          <w:trHeight w:val="384"/>
          <w:jc w:val="center"/>
        </w:trPr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41B6D" w14:textId="77777777" w:rsidR="000C4DE9" w:rsidRPr="000C4DE9" w:rsidRDefault="000C4DE9" w:rsidP="00B62846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Delete</w:t>
            </w:r>
            <w:proofErr w:type="spellEnd"/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D0CC0" w14:textId="7EAD1930" w:rsidR="000C4DE9" w:rsidRPr="000C4DE9" w:rsidRDefault="000C4DE9" w:rsidP="00B62846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None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6EE7CE" w14:textId="6573490A" w:rsidR="000C4DE9" w:rsidRPr="000C4DE9" w:rsidRDefault="000C4DE9" w:rsidP="00B62846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None</w:t>
            </w:r>
          </w:p>
        </w:tc>
      </w:tr>
    </w:tbl>
    <w:p w14:paraId="623A2A39" w14:textId="63899ADB" w:rsidR="000C4DE9" w:rsidRPr="000C4DE9" w:rsidRDefault="000C4DE9" w:rsidP="000C4DE9">
      <w:pPr>
        <w:jc w:val="center"/>
      </w:pPr>
      <w:r>
        <w:t xml:space="preserve">Таблица </w:t>
      </w:r>
      <w:r w:rsidRPr="000C4DE9">
        <w:t xml:space="preserve">5. </w:t>
      </w:r>
      <w:r>
        <w:t xml:space="preserve">Действия необходимые для связи </w:t>
      </w:r>
      <w:r>
        <w:rPr>
          <w:lang w:val="en-US"/>
        </w:rPr>
        <w:t>VOTING</w:t>
      </w:r>
      <w:r w:rsidRPr="000C4DE9">
        <w:t>_</w:t>
      </w:r>
      <w:r>
        <w:rPr>
          <w:lang w:val="en-US"/>
        </w:rPr>
        <w:t>STATIO</w:t>
      </w:r>
      <w:r w:rsidRPr="000C4DE9">
        <w:t>-</w:t>
      </w:r>
      <w:r>
        <w:rPr>
          <w:lang w:val="en-US"/>
        </w:rPr>
        <w:t>ELECTORATE</w:t>
      </w:r>
    </w:p>
    <w:p w14:paraId="7A8BF3ED" w14:textId="77777777" w:rsidR="000C4DE9" w:rsidRPr="000C4DE9" w:rsidRDefault="000C4DE9" w:rsidP="000C4DE9"/>
    <w:sectPr w:rsidR="000C4DE9" w:rsidRPr="000C4DE9">
      <w:footerReference w:type="default" r:id="rId11"/>
      <w:pgSz w:w="11906" w:h="16838"/>
      <w:pgMar w:top="1134" w:right="567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B8703" w14:textId="77777777" w:rsidR="00C259B1" w:rsidRDefault="00C259B1">
      <w:pPr>
        <w:spacing w:after="0" w:line="240" w:lineRule="auto"/>
      </w:pPr>
      <w:r>
        <w:separator/>
      </w:r>
    </w:p>
  </w:endnote>
  <w:endnote w:type="continuationSeparator" w:id="0">
    <w:p w14:paraId="6FDA7FDA" w14:textId="77777777" w:rsidR="00C259B1" w:rsidRDefault="00C25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6548600"/>
      <w:docPartObj>
        <w:docPartGallery w:val="Page Numbers (Bottom of Page)"/>
        <w:docPartUnique/>
      </w:docPartObj>
    </w:sdtPr>
    <w:sdtEndPr/>
    <w:sdtContent>
      <w:p w14:paraId="2EA0C2D2" w14:textId="77777777" w:rsidR="000B4366" w:rsidRDefault="00EF748C">
        <w:pPr>
          <w:pStyle w:val="af3"/>
          <w:jc w:val="center"/>
          <w:rPr>
            <w:rFonts w:cs="Times New Roman"/>
            <w:sz w:val="24"/>
            <w:szCs w:val="24"/>
          </w:rPr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685EC36F" w14:textId="77777777" w:rsidR="000B4366" w:rsidRDefault="000B4366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BF4B2" w14:textId="77777777" w:rsidR="00C259B1" w:rsidRDefault="00C259B1">
      <w:pPr>
        <w:spacing w:after="0" w:line="240" w:lineRule="auto"/>
      </w:pPr>
      <w:r>
        <w:separator/>
      </w:r>
    </w:p>
  </w:footnote>
  <w:footnote w:type="continuationSeparator" w:id="0">
    <w:p w14:paraId="61389C44" w14:textId="77777777" w:rsidR="00C259B1" w:rsidRDefault="00C25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52412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2" w15:restartNumberingAfterBreak="0">
    <w:nsid w:val="0E8C373B"/>
    <w:multiLevelType w:val="multilevel"/>
    <w:tmpl w:val="FFFFFFFF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1F220C41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7D30DF9"/>
    <w:multiLevelType w:val="hybridMultilevel"/>
    <w:tmpl w:val="6BB46058"/>
    <w:lvl w:ilvl="0" w:tplc="0419000F">
      <w:start w:val="1"/>
      <w:numFmt w:val="decimal"/>
      <w:lvlText w:val="%1."/>
      <w:lvlJc w:val="left"/>
      <w:pPr>
        <w:ind w:left="72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7FE427D"/>
    <w:multiLevelType w:val="hybridMultilevel"/>
    <w:tmpl w:val="0FC450A8"/>
    <w:lvl w:ilvl="0" w:tplc="0419000F">
      <w:start w:val="1"/>
      <w:numFmt w:val="decimal"/>
      <w:lvlText w:val="%1."/>
      <w:lvlJc w:val="left"/>
      <w:pPr>
        <w:ind w:left="721" w:hanging="360"/>
      </w:pPr>
    </w:lvl>
    <w:lvl w:ilvl="1" w:tplc="04190019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39B5056A"/>
    <w:multiLevelType w:val="hybridMultilevel"/>
    <w:tmpl w:val="DE8AD1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A0268"/>
    <w:multiLevelType w:val="multilevel"/>
    <w:tmpl w:val="0004F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ED06A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DE9"/>
    <w:rsid w:val="000511B1"/>
    <w:rsid w:val="000B4366"/>
    <w:rsid w:val="000C4DE9"/>
    <w:rsid w:val="00241163"/>
    <w:rsid w:val="00267EB3"/>
    <w:rsid w:val="0027664E"/>
    <w:rsid w:val="002F37ED"/>
    <w:rsid w:val="00311828"/>
    <w:rsid w:val="003B0CE7"/>
    <w:rsid w:val="003C00F8"/>
    <w:rsid w:val="00594CD0"/>
    <w:rsid w:val="00820336"/>
    <w:rsid w:val="0092567C"/>
    <w:rsid w:val="009F74AC"/>
    <w:rsid w:val="00A17892"/>
    <w:rsid w:val="00A526FD"/>
    <w:rsid w:val="00B62846"/>
    <w:rsid w:val="00C259B1"/>
    <w:rsid w:val="00DA3791"/>
    <w:rsid w:val="00E250AE"/>
    <w:rsid w:val="00E65AB1"/>
    <w:rsid w:val="00E65D68"/>
    <w:rsid w:val="00EF748C"/>
    <w:rsid w:val="00F4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98A5D6"/>
  <w15:docId w15:val="{2D7DB33B-4CD6-1544-BFB5-2DA75722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791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0FC7"/>
    <w:pPr>
      <w:keepNext/>
      <w:keepLines/>
      <w:numPr>
        <w:numId w:val="8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FC7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4C52"/>
    <w:pPr>
      <w:keepNext/>
      <w:keepLines/>
      <w:numPr>
        <w:ilvl w:val="2"/>
        <w:numId w:val="8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4DE9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4DE9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4DE9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4DE9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4DE9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4DE9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00F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00FC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-">
    <w:name w:val="Интернет-ссылка"/>
    <w:basedOn w:val="a0"/>
    <w:uiPriority w:val="99"/>
    <w:unhideWhenUsed/>
    <w:rsid w:val="00B00FC7"/>
    <w:rPr>
      <w:color w:val="0563C1" w:themeColor="hyperlink"/>
      <w:u w:val="single"/>
    </w:rPr>
  </w:style>
  <w:style w:type="character" w:customStyle="1" w:styleId="a3">
    <w:name w:val="Нижний колонтитул Знак"/>
    <w:basedOn w:val="a0"/>
    <w:uiPriority w:val="99"/>
    <w:qFormat/>
    <w:rsid w:val="00B00FC7"/>
    <w:rPr>
      <w:rFonts w:ascii="Times New Roman" w:hAnsi="Times New Roman"/>
      <w:sz w:val="28"/>
    </w:rPr>
  </w:style>
  <w:style w:type="character" w:customStyle="1" w:styleId="a4">
    <w:name w:val="ПростоТекст Знак"/>
    <w:basedOn w:val="a0"/>
    <w:qFormat/>
    <w:rsid w:val="00B00FC7"/>
    <w:rPr>
      <w:rFonts w:ascii="Times New Roman" w:eastAsia="Calibri" w:hAnsi="Times New Roman" w:cs="Calibri"/>
      <w:kern w:val="2"/>
      <w:sz w:val="28"/>
      <w:lang w:eastAsia="ar-SA"/>
    </w:rPr>
  </w:style>
  <w:style w:type="character" w:styleId="a5">
    <w:name w:val="Emphasis"/>
    <w:basedOn w:val="a0"/>
    <w:uiPriority w:val="20"/>
    <w:qFormat/>
    <w:rsid w:val="00B00FC7"/>
    <w:rPr>
      <w:i/>
      <w:iCs/>
    </w:rPr>
  </w:style>
  <w:style w:type="character" w:styleId="a6">
    <w:name w:val="Unresolved Mention"/>
    <w:basedOn w:val="a0"/>
    <w:uiPriority w:val="99"/>
    <w:semiHidden/>
    <w:unhideWhenUsed/>
    <w:qFormat/>
    <w:rsid w:val="00080B1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qFormat/>
    <w:rsid w:val="00874C52"/>
    <w:rPr>
      <w:rFonts w:ascii="Times New Roman" w:eastAsiaTheme="majorEastAsia" w:hAnsi="Times New Roman" w:cstheme="majorBidi"/>
      <w:b/>
      <w:sz w:val="28"/>
      <w:szCs w:val="24"/>
    </w:rPr>
  </w:style>
  <w:style w:type="character" w:styleId="a7">
    <w:name w:val="Placeholder Text"/>
    <w:basedOn w:val="a0"/>
    <w:uiPriority w:val="99"/>
    <w:semiHidden/>
    <w:qFormat/>
    <w:rsid w:val="003B2C19"/>
    <w:rPr>
      <w:color w:val="808080"/>
    </w:rPr>
  </w:style>
  <w:style w:type="character" w:customStyle="1" w:styleId="a8">
    <w:name w:val="Посещённая гиперссылка"/>
    <w:basedOn w:val="a0"/>
    <w:uiPriority w:val="99"/>
    <w:semiHidden/>
    <w:unhideWhenUsed/>
    <w:rsid w:val="008F4512"/>
    <w:rPr>
      <w:color w:val="954F72" w:themeColor="followedHyperlink"/>
      <w:u w:val="single"/>
    </w:rPr>
  </w:style>
  <w:style w:type="character" w:customStyle="1" w:styleId="a9">
    <w:name w:val="Ссылка указателя"/>
    <w:qFormat/>
  </w:style>
  <w:style w:type="character" w:customStyle="1" w:styleId="aa">
    <w:name w:val="Символ нумерации"/>
    <w:qFormat/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c">
    <w:name w:val="Body Text"/>
    <w:basedOn w:val="a"/>
    <w:pPr>
      <w:spacing w:after="140"/>
    </w:pPr>
  </w:style>
  <w:style w:type="paragraph" w:styleId="ad">
    <w:name w:val="List"/>
    <w:basedOn w:val="ac"/>
    <w:rPr>
      <w:rFonts w:cs="Arial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Arial"/>
    </w:rPr>
  </w:style>
  <w:style w:type="paragraph" w:styleId="af0">
    <w:name w:val="List Paragraph"/>
    <w:basedOn w:val="a"/>
    <w:uiPriority w:val="34"/>
    <w:qFormat/>
    <w:rsid w:val="00B00FC7"/>
    <w:pPr>
      <w:ind w:left="720"/>
      <w:contextualSpacing/>
    </w:pPr>
  </w:style>
  <w:style w:type="paragraph" w:styleId="af1">
    <w:name w:val="TOC Heading"/>
    <w:basedOn w:val="1"/>
    <w:next w:val="a"/>
    <w:uiPriority w:val="39"/>
    <w:unhideWhenUsed/>
    <w:qFormat/>
    <w:rsid w:val="00B00FC7"/>
    <w:pPr>
      <w:spacing w:line="259" w:lineRule="auto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0FC7"/>
    <w:pPr>
      <w:spacing w:after="100"/>
    </w:pPr>
  </w:style>
  <w:style w:type="paragraph" w:customStyle="1" w:styleId="af2">
    <w:name w:val="Верхний и нижний колонтитулы"/>
    <w:basedOn w:val="a"/>
    <w:qFormat/>
  </w:style>
  <w:style w:type="paragraph" w:styleId="af3">
    <w:name w:val="footer"/>
    <w:basedOn w:val="a"/>
    <w:uiPriority w:val="99"/>
    <w:unhideWhenUsed/>
    <w:rsid w:val="00B00FC7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B00FC7"/>
    <w:pPr>
      <w:spacing w:after="100"/>
      <w:ind w:left="220"/>
    </w:pPr>
  </w:style>
  <w:style w:type="paragraph" w:styleId="af4">
    <w:name w:val="Normal (Web)"/>
    <w:basedOn w:val="a"/>
    <w:uiPriority w:val="99"/>
    <w:unhideWhenUsed/>
    <w:qFormat/>
    <w:rsid w:val="00B00FC7"/>
    <w:rPr>
      <w:rFonts w:cs="Times New Roman"/>
      <w:sz w:val="24"/>
      <w:szCs w:val="24"/>
    </w:rPr>
  </w:style>
  <w:style w:type="paragraph" w:customStyle="1" w:styleId="af5">
    <w:name w:val="ПростоТекст"/>
    <w:basedOn w:val="a"/>
    <w:qFormat/>
    <w:rsid w:val="00B00FC7"/>
    <w:pPr>
      <w:spacing w:after="0" w:line="360" w:lineRule="auto"/>
    </w:pPr>
    <w:rPr>
      <w:rFonts w:eastAsia="Calibri" w:cs="Calibri"/>
      <w:kern w:val="2"/>
      <w:lang w:eastAsia="ar-SA"/>
    </w:rPr>
  </w:style>
  <w:style w:type="paragraph" w:styleId="31">
    <w:name w:val="toc 3"/>
    <w:basedOn w:val="a"/>
    <w:next w:val="a"/>
    <w:autoRedefine/>
    <w:uiPriority w:val="39"/>
    <w:unhideWhenUsed/>
    <w:rsid w:val="008C1F8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semiHidden/>
    <w:rsid w:val="000C4DE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C4DE9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C4DE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C4DE9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C4D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C4D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6">
    <w:name w:val="Hyperlink"/>
    <w:basedOn w:val="a0"/>
    <w:uiPriority w:val="99"/>
    <w:unhideWhenUsed/>
    <w:rsid w:val="00E250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3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9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7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bnstr/Library/Group%20Containers/UBF8T346G9.Office/User%20Content.localized/Templates.localized/database%20lab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8E18E-BC9F-4609-AD13-17A9259A9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database lab.dotx</Template>
  <TotalTime>58</TotalTime>
  <Pages>9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Афанасьева Мария Сергеевна</cp:lastModifiedBy>
  <cp:revision>7</cp:revision>
  <dcterms:created xsi:type="dcterms:W3CDTF">2021-10-31T12:12:00Z</dcterms:created>
  <dcterms:modified xsi:type="dcterms:W3CDTF">2021-11-10T05:33:00Z</dcterms:modified>
  <dc:language>ru-RU</dc:language>
</cp:coreProperties>
</file>